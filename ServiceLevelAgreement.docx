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04040" w:themeColor="text1" w:themeTint="BF"/>
          <w:sz w:val="44"/>
          <w:szCs w:val="44"/>
        </w:rPr>
        <w:alias w:val="Firmennamen eingeben:"/>
        <w:tag w:val="Firmennamen eingeben:"/>
        <w:id w:val="-886792623"/>
        <w:placeholder>
          <w:docPart w:val="0C27DDD5859647AFB8E9417E73B30F06"/>
        </w:placeholder>
        <w:dataBinding w:prefixMappings="xmlns:ns0='http://schemas.openxmlformats.org/officeDocument/2006/extended-properties' " w:xpath="/ns0:Properties[1]/ns0:Company[1]" w:storeItemID="{6668398D-A668-4E3E-A5EB-62B293D839F1}"/>
        <w15:appearance w15:val="hidden"/>
        <w:text/>
      </w:sdtPr>
      <w:sdtEndPr/>
      <w:sdtContent>
        <w:p w14:paraId="17789464" w14:textId="6F737A8C" w:rsidR="00E93D24" w:rsidRPr="00C10EB3" w:rsidRDefault="00152799">
          <w:pPr>
            <w:pStyle w:val="Name"/>
            <w:rPr>
              <w:color w:val="404040" w:themeColor="text1" w:themeTint="BF"/>
              <w:sz w:val="44"/>
              <w:szCs w:val="44"/>
            </w:rPr>
          </w:pPr>
          <w:r>
            <w:rPr>
              <w:color w:val="404040" w:themeColor="text1" w:themeTint="BF"/>
              <w:sz w:val="44"/>
              <w:szCs w:val="44"/>
            </w:rPr>
            <w:t>Rising Finance</w:t>
          </w:r>
        </w:p>
      </w:sdtContent>
    </w:sdt>
    <w:p w14:paraId="07E17E26" w14:textId="0491623D" w:rsidR="00E93D24" w:rsidRPr="00E93D24" w:rsidRDefault="003F6B87" w:rsidP="003F6B87">
      <w:r>
        <w:rPr>
          <w:noProof/>
        </w:rPr>
        <w:drawing>
          <wp:anchor distT="0" distB="0" distL="114300" distR="114300" simplePos="0" relativeHeight="251658240" behindDoc="0" locked="0" layoutInCell="1" allowOverlap="1" wp14:anchorId="4BAB50BD" wp14:editId="1BDBD644">
            <wp:simplePos x="0" y="0"/>
            <wp:positionH relativeFrom="margin">
              <wp:posOffset>4519460</wp:posOffset>
            </wp:positionH>
            <wp:positionV relativeFrom="paragraph">
              <wp:posOffset>-403335</wp:posOffset>
            </wp:positionV>
            <wp:extent cx="989330" cy="528320"/>
            <wp:effectExtent l="0" t="0" r="1270"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87" t="10548" r="9079" b="6873"/>
                    <a:stretch/>
                  </pic:blipFill>
                  <pic:spPr bwMode="auto">
                    <a:xfrm>
                      <a:off x="0" y="0"/>
                      <a:ext cx="989330" cy="528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Bookman Old Style" w:hAnsi="Bookman Old Style"/>
          </w:rPr>
          <w:alias w:val="Straßenanschrift eingeben:"/>
          <w:tag w:val="Straßenanschrift eingeben:"/>
          <w:id w:val="-835229435"/>
          <w:placeholder>
            <w:docPart w:val="0AFBE62821074B01A063C17DFD31D0A9"/>
          </w:placeholder>
          <w:dataBinding w:prefixMappings="xmlns:ns0='http://schemas.microsoft.com/office/2006/coverPageProps' " w:xpath="/ns0:CoverPageProperties[1]/ns0:CompanyAddress[1]" w:storeItemID="{55AF091B-3C7A-41E3-B477-F2FDAA23CFDA}"/>
          <w15:appearance w15:val="hidden"/>
          <w:text w:multiLine="1"/>
        </w:sdtPr>
        <w:sdtEndPr/>
        <w:sdtContent>
          <w:r w:rsidR="00620952" w:rsidRPr="003F6B87">
            <w:rPr>
              <w:rFonts w:ascii="Bookman Old Style" w:hAnsi="Bookman Old Style"/>
            </w:rPr>
            <w:t>Neue Mainzer Straße, Frankfur</w:t>
          </w:r>
          <w:r w:rsidRPr="003F6B87">
            <w:rPr>
              <w:rFonts w:ascii="Bookman Old Style" w:hAnsi="Bookman Old Style"/>
            </w:rPr>
            <w:t>t</w:t>
          </w:r>
        </w:sdtContent>
      </w:sdt>
      <w:r w:rsidR="00E93D24" w:rsidRPr="00C10EB3">
        <w:tab/>
      </w:r>
    </w:p>
    <w:p w14:paraId="61DA4C64" w14:textId="77777777" w:rsidR="003F6B87" w:rsidRDefault="003F6B87">
      <w:pPr>
        <w:pStyle w:val="Untertitel"/>
        <w:rPr>
          <w:rFonts w:ascii="Bookman Old Style" w:hAnsi="Bookman Old Style"/>
          <w:b w:val="0"/>
          <w:bCs w:val="0"/>
          <w:lang w:bidi="de-DE"/>
        </w:rPr>
      </w:pPr>
      <w:r>
        <w:rPr>
          <w:noProof/>
        </w:rPr>
        <mc:AlternateContent>
          <mc:Choice Requires="wps">
            <w:drawing>
              <wp:inline distT="0" distB="0" distL="0" distR="0" wp14:anchorId="75DC3428" wp14:editId="54346C6A">
                <wp:extent cx="5443870" cy="21265"/>
                <wp:effectExtent l="0" t="0" r="23495" b="36195"/>
                <wp:docPr id="2" name="Gerader Verbinder 2"/>
                <wp:cNvGraphicFramePr/>
                <a:graphic xmlns:a="http://schemas.openxmlformats.org/drawingml/2006/main">
                  <a:graphicData uri="http://schemas.microsoft.com/office/word/2010/wordprocessingShape">
                    <wps:wsp>
                      <wps:cNvCnPr/>
                      <wps:spPr>
                        <a:xfrm flipV="1">
                          <a:off x="0" y="0"/>
                          <a:ext cx="5443870"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B544837" id="Gerader Verbinder 2" o:spid="_x0000_s1026" style="flip:y;visibility:visible;mso-wrap-style:square;mso-left-percent:-10001;mso-top-percent:-10001;mso-position-horizontal:absolute;mso-position-horizontal-relative:char;mso-position-vertical:absolute;mso-position-vertical-relative:line;mso-left-percent:-10001;mso-top-percent:-10001" from="0,0" to="428.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" strokecolor="black [3200]" strokeweight=".5pt">
                <v:stroke joinstyle="miter"/>
                <w10:anchorlock/>
              </v:line>
            </w:pict>
          </mc:Fallback>
        </mc:AlternateContent>
      </w:r>
    </w:p>
    <w:p w14:paraId="70B125A8" w14:textId="332B5D4A" w:rsidR="009C6C28" w:rsidRPr="00271D9D" w:rsidRDefault="00461138">
      <w:pPr>
        <w:pStyle w:val="Untertitel"/>
        <w:rPr>
          <w:rFonts w:ascii="Bookman Old Style" w:hAnsi="Bookman Old Style"/>
          <w:b w:val="0"/>
          <w:bCs w:val="0"/>
        </w:rPr>
      </w:pPr>
      <w:r w:rsidRPr="00271D9D">
        <w:rPr>
          <w:rFonts w:ascii="Bookman Old Style" w:hAnsi="Bookman Old Style"/>
          <w:b w:val="0"/>
          <w:bCs w:val="0"/>
          <w:lang w:bidi="de-DE"/>
        </w:rPr>
        <w:t xml:space="preserve">Leistungsbeschreibung </w:t>
      </w:r>
      <w:sdt>
        <w:sdtPr>
          <w:rPr>
            <w:rFonts w:ascii="Bookman Old Style" w:hAnsi="Bookman Old Style"/>
            <w:b w:val="0"/>
            <w:bCs w:val="0"/>
          </w:rPr>
          <w:alias w:val="Geben Sie die Leistungsbeschreibungs-Nummer ein:"/>
          <w:tag w:val="Geben Sie die Leistungsbeschreibungs-Nummer ein:"/>
          <w:id w:val="1717244626"/>
          <w:placeholder>
            <w:docPart w:val="81B3AB3C377B4602AEF62679C050D3B8"/>
          </w:placeholder>
          <w:dataBinding w:prefixMappings="xmlns:ns0='http://schemas.microsoft.com/office/2006/coverPageProps' " w:xpath="/ns0:CoverPageProperties[1]/ns0:CompanyPhone[1]" w:storeItemID="{55AF091B-3C7A-41E3-B477-F2FDAA23CFDA}"/>
          <w15:appearance w15:val="hidden"/>
          <w:text/>
        </w:sdtPr>
        <w:sdtEndPr/>
        <w:sdtContent>
          <w:r w:rsidR="00271D9D" w:rsidRPr="00271D9D">
            <w:rPr>
              <w:rFonts w:ascii="Bookman Old Style" w:hAnsi="Bookman Old Style"/>
              <w:b w:val="0"/>
              <w:bCs w:val="0"/>
            </w:rPr>
            <w:t>(Service Level Agreement)</w:t>
          </w:r>
        </w:sdtContent>
      </w:sdt>
      <w:r w:rsidRPr="00271D9D">
        <w:rPr>
          <w:rFonts w:ascii="Bookman Old Style" w:hAnsi="Bookman Old Style"/>
          <w:b w:val="0"/>
          <w:bCs w:val="0"/>
          <w:lang w:bidi="de-DE"/>
        </w:rPr>
        <w:t xml:space="preserve"> </w:t>
      </w:r>
      <w:r w:rsidR="00620952">
        <w:rPr>
          <w:rFonts w:ascii="Bookman Old Style" w:hAnsi="Bookman Old Style"/>
          <w:b w:val="0"/>
          <w:bCs w:val="0"/>
          <w:lang w:bidi="de-DE"/>
        </w:rPr>
        <w:t xml:space="preserve">für eine Applikation zur Erkennung von </w:t>
      </w:r>
      <w:r w:rsidR="00271D9D">
        <w:rPr>
          <w:rFonts w:ascii="Bookman Old Style" w:hAnsi="Bookman Old Style"/>
          <w:b w:val="0"/>
          <w:bCs w:val="0"/>
          <w:lang w:bidi="de-DE"/>
        </w:rPr>
        <w:t xml:space="preserve">Gesichtsausdrücken </w:t>
      </w:r>
      <w:r w:rsidR="00620952">
        <w:rPr>
          <w:rFonts w:ascii="Bookman Old Style" w:hAnsi="Bookman Old Style"/>
          <w:b w:val="0"/>
          <w:bCs w:val="0"/>
          <w:lang w:bidi="de-DE"/>
        </w:rPr>
        <w:t xml:space="preserve">und einhergehende </w:t>
      </w:r>
      <w:r w:rsidR="00271D9D">
        <w:rPr>
          <w:rFonts w:ascii="Bookman Old Style" w:hAnsi="Bookman Old Style"/>
          <w:b w:val="0"/>
          <w:bCs w:val="0"/>
          <w:lang w:bidi="de-DE"/>
        </w:rPr>
        <w:t>Produkt</w:t>
      </w:r>
      <w:r w:rsidR="00D200A6">
        <w:rPr>
          <w:rFonts w:ascii="Bookman Old Style" w:hAnsi="Bookman Old Style"/>
          <w:b w:val="0"/>
          <w:bCs w:val="0"/>
          <w:lang w:bidi="de-DE"/>
        </w:rPr>
        <w:t>bewerbung</w:t>
      </w:r>
      <w:r w:rsidR="00271D9D" w:rsidRPr="00271D9D">
        <w:rPr>
          <w:rFonts w:ascii="Bookman Old Style" w:hAnsi="Bookman Old Style"/>
          <w:b w:val="0"/>
          <w:bCs w:val="0"/>
          <w:lang w:bidi="de-DE"/>
        </w:rPr>
        <w:t xml:space="preserve"> zur </w:t>
      </w:r>
      <w:r w:rsidR="00152799">
        <w:rPr>
          <w:rFonts w:ascii="Bookman Old Style" w:hAnsi="Bookman Old Style"/>
          <w:b w:val="0"/>
          <w:bCs w:val="0"/>
          <w:lang w:bidi="de-DE"/>
        </w:rPr>
        <w:t xml:space="preserve">Erschließung </w:t>
      </w:r>
      <w:r w:rsidR="00152799" w:rsidRPr="00152799">
        <w:rPr>
          <w:rFonts w:ascii="Bookman Old Style" w:hAnsi="Bookman Old Style"/>
          <w:b w:val="0"/>
          <w:bCs w:val="0"/>
          <w:lang w:bidi="de-DE"/>
        </w:rPr>
        <w:t>neue</w:t>
      </w:r>
      <w:r w:rsidR="00152799">
        <w:rPr>
          <w:rFonts w:ascii="Bookman Old Style" w:hAnsi="Bookman Old Style"/>
          <w:b w:val="0"/>
          <w:bCs w:val="0"/>
          <w:lang w:bidi="de-DE"/>
        </w:rPr>
        <w:t>r</w:t>
      </w:r>
      <w:r w:rsidR="00152799" w:rsidRPr="00152799">
        <w:rPr>
          <w:rFonts w:ascii="Bookman Old Style" w:hAnsi="Bookman Old Style"/>
          <w:b w:val="0"/>
          <w:bCs w:val="0"/>
          <w:lang w:bidi="de-DE"/>
        </w:rPr>
        <w:t xml:space="preserve"> Zielgruppen </w:t>
      </w:r>
      <w:r w:rsidR="00271D9D" w:rsidRPr="00271D9D">
        <w:rPr>
          <w:rFonts w:ascii="Bookman Old Style" w:hAnsi="Bookman Old Style"/>
          <w:b w:val="0"/>
          <w:bCs w:val="0"/>
          <w:lang w:bidi="de-DE"/>
        </w:rPr>
        <w:t>für</w:t>
      </w:r>
      <w:r w:rsidR="00620952">
        <w:rPr>
          <w:rFonts w:ascii="Bookman Old Style" w:hAnsi="Bookman Old Style"/>
          <w:b w:val="0"/>
          <w:bCs w:val="0"/>
          <w:lang w:bidi="de-DE"/>
        </w:rPr>
        <w:t xml:space="preserve"> die</w:t>
      </w:r>
      <w:r w:rsidRPr="00271D9D">
        <w:rPr>
          <w:rFonts w:ascii="Bookman Old Style" w:hAnsi="Bookman Old Style"/>
          <w:b w:val="0"/>
          <w:bCs w:val="0"/>
          <w:lang w:bidi="de-DE"/>
        </w:rPr>
        <w:t xml:space="preserve"> </w:t>
      </w:r>
      <w:sdt>
        <w:sdtPr>
          <w:rPr>
            <w:rFonts w:ascii="Bookman Old Style" w:hAnsi="Bookman Old Style"/>
            <w:b w:val="0"/>
            <w:bCs w:val="0"/>
            <w:color w:val="404040" w:themeColor="text1" w:themeTint="BF"/>
          </w:rPr>
          <w:alias w:val="Name des Kunden eingeben:"/>
          <w:tag w:val="Name des Kunden eingeben:"/>
          <w:id w:val="1901248414"/>
          <w:placeholder>
            <w:docPart w:val="D9853BB0CE8848B9A0F93C34A25B2BE1"/>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62D1B">
            <w:rPr>
              <w:rFonts w:ascii="Bookman Old Style" w:hAnsi="Bookman Old Style"/>
              <w:b w:val="0"/>
              <w:bCs w:val="0"/>
              <w:color w:val="404040" w:themeColor="text1" w:themeTint="BF"/>
            </w:rPr>
            <w:t>Jung Bank</w:t>
          </w:r>
        </w:sdtContent>
      </w:sdt>
    </w:p>
    <w:p w14:paraId="56FEA487" w14:textId="1C21AB2E" w:rsidR="00F85FB3" w:rsidRPr="009A0487" w:rsidRDefault="00826F83">
      <w:pPr>
        <w:pStyle w:val="Formularberschrift"/>
        <w:tabs>
          <w:tab w:val="left" w:pos="2268"/>
          <w:tab w:val="left" w:pos="5812"/>
        </w:tabs>
        <w:rPr>
          <w:rFonts w:ascii="Bookman Old Style" w:hAnsi="Bookman Old Style"/>
          <w:color w:val="404040" w:themeColor="text1" w:themeTint="BF"/>
        </w:rPr>
      </w:pPr>
      <w:sdt>
        <w:sdtPr>
          <w:rPr>
            <w:rFonts w:ascii="Bookman Old Style" w:hAnsi="Bookman Old Style"/>
            <w:color w:val="404040" w:themeColor="text1" w:themeTint="BF"/>
          </w:rPr>
          <w:alias w:val="Datum:"/>
          <w:tag w:val="Datum:"/>
          <w:id w:val="1220251055"/>
          <w:placeholder>
            <w:docPart w:val="24B904E191F94AE7B12121477101CF26"/>
          </w:placeholder>
          <w:temporary/>
          <w:showingPlcHdr/>
          <w15:appearance w15:val="hidden"/>
        </w:sdtPr>
        <w:sdtEndPr/>
        <w:sdtContent>
          <w:r w:rsidR="00F85FB3" w:rsidRPr="009A0487">
            <w:rPr>
              <w:rFonts w:ascii="Bookman Old Style" w:hAnsi="Bookman Old Style"/>
              <w:color w:val="404040" w:themeColor="text1" w:themeTint="BF"/>
              <w:lang w:bidi="de-DE"/>
            </w:rPr>
            <w:t>Datum</w:t>
          </w:r>
        </w:sdtContent>
      </w:sdt>
      <w:r w:rsidR="00F85FB3" w:rsidRPr="009A0487">
        <w:rPr>
          <w:rFonts w:ascii="Bookman Old Style" w:hAnsi="Bookman Old Style"/>
          <w:color w:val="404040" w:themeColor="text1" w:themeTint="BF"/>
        </w:rPr>
        <w:tab/>
      </w:r>
      <w:sdt>
        <w:sdtPr>
          <w:rPr>
            <w:rFonts w:ascii="Bookman Old Style" w:hAnsi="Bookman Old Style"/>
            <w:color w:val="404040" w:themeColor="text1" w:themeTint="BF"/>
          </w:rPr>
          <w:alias w:val="Dienstleistungen ausgeführt von:"/>
          <w:tag w:val="Dienstleistungen ausgeführt von:"/>
          <w:id w:val="2031139095"/>
          <w:placeholder>
            <w:docPart w:val="FA840DB0612742F383A6DAFDAC9491F9"/>
          </w:placeholder>
          <w:temporary/>
          <w:showingPlcHdr/>
          <w15:appearance w15:val="hidden"/>
        </w:sdtPr>
        <w:sdtEndPr/>
        <w:sdtContent>
          <w:r w:rsidR="00F85FB3" w:rsidRPr="009A0487">
            <w:rPr>
              <w:rFonts w:ascii="Bookman Old Style" w:hAnsi="Bookman Old Style"/>
              <w:color w:val="404040" w:themeColor="text1" w:themeTint="BF"/>
              <w:lang w:bidi="de-DE"/>
            </w:rPr>
            <w:t>Dienstleistungen ausgeführt von:</w:t>
          </w:r>
        </w:sdtContent>
      </w:sdt>
      <w:r w:rsidR="00F85FB3" w:rsidRPr="009A0487">
        <w:rPr>
          <w:rFonts w:ascii="Bookman Old Style" w:hAnsi="Bookman Old Style"/>
          <w:color w:val="404040" w:themeColor="text1" w:themeTint="BF"/>
        </w:rPr>
        <w:tab/>
      </w:r>
      <w:sdt>
        <w:sdtPr>
          <w:rPr>
            <w:rFonts w:ascii="Bookman Old Style" w:hAnsi="Bookman Old Style"/>
            <w:color w:val="404040" w:themeColor="text1" w:themeTint="BF"/>
          </w:rPr>
          <w:alias w:val="Dienstleistungen ausgeführt für:"/>
          <w:tag w:val="Dienstleistungen ausgeführt für:"/>
          <w:id w:val="-1181435142"/>
          <w:placeholder>
            <w:docPart w:val="1546594C04D945838FED59E2962CE6A3"/>
          </w:placeholder>
          <w:temporary/>
          <w:showingPlcHdr/>
          <w15:appearance w15:val="hidden"/>
        </w:sdtPr>
        <w:sdtEndPr/>
        <w:sdtContent>
          <w:r w:rsidR="00F85FB3" w:rsidRPr="009A0487">
            <w:rPr>
              <w:rFonts w:ascii="Bookman Old Style" w:hAnsi="Bookman Old Style"/>
              <w:color w:val="404040" w:themeColor="text1" w:themeTint="BF"/>
              <w:sz w:val="16"/>
              <w:szCs w:val="18"/>
              <w:lang w:bidi="de-DE"/>
            </w:rPr>
            <w:t>Dienstleistungen ausgeführt für:</w:t>
          </w:r>
        </w:sdtContent>
      </w:sdt>
    </w:p>
    <w:tbl>
      <w:tblPr>
        <w:tblStyle w:val="Layouttabelle"/>
        <w:tblW w:w="8685" w:type="dxa"/>
        <w:tblLayout w:type="fixed"/>
        <w:tblLook w:val="04A0" w:firstRow="1" w:lastRow="0" w:firstColumn="1" w:lastColumn="0" w:noHBand="0" w:noVBand="1"/>
        <w:tblDescription w:val="Geben Sie Datum, Firmenname und -adresse sowie Namen und Adresse des Kunden in diese Tabelle ein."/>
      </w:tblPr>
      <w:tblGrid>
        <w:gridCol w:w="2268"/>
        <w:gridCol w:w="3544"/>
        <w:gridCol w:w="2873"/>
      </w:tblGrid>
      <w:tr w:rsidR="009C6C28" w:rsidRPr="00EC4441" w14:paraId="6C4B1734" w14:textId="77777777" w:rsidTr="009A0487">
        <w:trPr>
          <w:trHeight w:val="771"/>
        </w:trPr>
        <w:tc>
          <w:tcPr>
            <w:tcW w:w="2268" w:type="dxa"/>
          </w:tcPr>
          <w:sdt>
            <w:sdtPr>
              <w:alias w:val="Geben Sie das Leistungsbeschreibungs-Datum ein:"/>
              <w:tag w:val="Geben Sie das Leistungsbeschreibungs-Datum ein:"/>
              <w:id w:val="-51779874"/>
              <w:placeholder>
                <w:docPart w:val="86A179F4D03A4641B7F8AB844FBEAA5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1FAAAAF" w14:textId="77777777" w:rsidR="00DB279F" w:rsidRPr="00EC4441" w:rsidRDefault="00620952">
                <w:pPr>
                  <w:pStyle w:val="KeinLeerraum"/>
                  <w:ind w:left="0" w:right="0"/>
                </w:pPr>
                <w:r>
                  <w:t>02.12.2020</w:t>
                </w:r>
              </w:p>
            </w:sdtContent>
          </w:sdt>
        </w:tc>
        <w:tc>
          <w:tcPr>
            <w:tcW w:w="3544" w:type="dxa"/>
          </w:tcPr>
          <w:sdt>
            <w:sdtPr>
              <w:alias w:val="Firmennamen eingeben:"/>
              <w:tag w:val="Firmennamen eingeben:"/>
              <w:id w:val="1030147295"/>
              <w:placeholder>
                <w:docPart w:val="77A19B67E3674A05A9A7D531406C8F72"/>
              </w:placeholder>
              <w:dataBinding w:prefixMappings="xmlns:ns0='http://schemas.openxmlformats.org/officeDocument/2006/extended-properties' " w:xpath="/ns0:Properties[1]/ns0:Company[1]" w:storeItemID="{6668398D-A668-4E3E-A5EB-62B293D839F1}"/>
              <w15:appearance w15:val="hidden"/>
              <w:text/>
            </w:sdtPr>
            <w:sdtEndPr/>
            <w:sdtContent>
              <w:p w14:paraId="0872B4AC" w14:textId="00F9137D" w:rsidR="009C6C28" w:rsidRPr="00EC4441" w:rsidRDefault="00152799">
                <w:pPr>
                  <w:pStyle w:val="KeinLeerraum"/>
                  <w:ind w:left="0" w:right="0"/>
                </w:pPr>
                <w:r>
                  <w:t>Rising Finance</w:t>
                </w:r>
              </w:p>
            </w:sdtContent>
          </w:sdt>
          <w:sdt>
            <w:sdtPr>
              <w:alias w:val="Firmenadresse eingeben:"/>
              <w:tag w:val="Firmenadresse eingeben:"/>
              <w:id w:val="-1912224678"/>
              <w:placeholder>
                <w:docPart w:val="316387D6EF23472190D85BA6F337961E"/>
              </w:placeholder>
              <w:dataBinding w:prefixMappings="xmlns:ns0='http://schemas.microsoft.com/office/2006/coverPageProps' " w:xpath="/ns0:CoverPageProperties[1]/ns0:CompanyAddress[1]" w:storeItemID="{55AF091B-3C7A-41E3-B477-F2FDAA23CFDA}"/>
              <w15:appearance w15:val="hidden"/>
              <w:text w:multiLine="1"/>
            </w:sdtPr>
            <w:sdtEndPr/>
            <w:sdtContent>
              <w:p w14:paraId="3389EDB3" w14:textId="1ED72BDA" w:rsidR="009C6C28" w:rsidRPr="00EC4441" w:rsidRDefault="003F6B87">
                <w:pPr>
                  <w:pStyle w:val="KeinLeerraum"/>
                  <w:ind w:left="0" w:right="0"/>
                </w:pPr>
                <w:r>
                  <w:t>Neue Mainzer Straße, Frankfurt</w:t>
                </w:r>
              </w:p>
            </w:sdtContent>
          </w:sdt>
        </w:tc>
        <w:tc>
          <w:tcPr>
            <w:tcW w:w="2873" w:type="dxa"/>
          </w:tcPr>
          <w:p w14:paraId="4D70B3E0" w14:textId="3B7A8103" w:rsidR="00C17816" w:rsidRDefault="00826F83" w:rsidP="00C17816">
            <w:pPr>
              <w:pStyle w:val="KeinLeerraum"/>
              <w:ind w:left="0" w:right="0"/>
            </w:pPr>
            <w:sdt>
              <w:sdtPr>
                <w:alias w:val="Name des Kunden eingeben:"/>
                <w:tag w:val="Name des Kunden eingeben:"/>
                <w:id w:val="1547719949"/>
                <w:placeholder>
                  <w:docPart w:val="46B2B39BEFF84EDD9592D58C0F6344F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62D1B">
                  <w:t>Jung Bank</w:t>
                </w:r>
              </w:sdtContent>
            </w:sdt>
          </w:p>
          <w:p w14:paraId="77B16A62" w14:textId="77777777" w:rsidR="009C6C28" w:rsidRPr="00EC4441" w:rsidRDefault="00C17816" w:rsidP="00C17816">
            <w:pPr>
              <w:pStyle w:val="KeinLeerraum"/>
              <w:ind w:left="0" w:right="0"/>
            </w:pPr>
            <w:r>
              <w:t>Coblitzallee</w:t>
            </w:r>
            <w:r w:rsidR="00F85FB3">
              <w:t xml:space="preserve">, </w:t>
            </w:r>
            <w:r>
              <w:t>Mannheim</w:t>
            </w:r>
          </w:p>
        </w:tc>
      </w:tr>
    </w:tbl>
    <w:p w14:paraId="1CCD31EA" w14:textId="08A5F6DB" w:rsidR="00152799" w:rsidRPr="009A0487" w:rsidRDefault="003F6B87" w:rsidP="009A0487">
      <w:r>
        <w:rPr>
          <w:noProof/>
        </w:rPr>
        <mc:AlternateContent>
          <mc:Choice Requires="wps">
            <w:drawing>
              <wp:inline distT="0" distB="0" distL="0" distR="0" wp14:anchorId="65EB570C" wp14:editId="447A0FE2">
                <wp:extent cx="5443870" cy="21265"/>
                <wp:effectExtent l="0" t="0" r="23495" b="36195"/>
                <wp:docPr id="4" name="Gerader Verbinder 4"/>
                <wp:cNvGraphicFramePr/>
                <a:graphic xmlns:a="http://schemas.openxmlformats.org/drawingml/2006/main">
                  <a:graphicData uri="http://schemas.microsoft.com/office/word/2010/wordprocessingShape">
                    <wps:wsp>
                      <wps:cNvCnPr/>
                      <wps:spPr>
                        <a:xfrm flipV="1">
                          <a:off x="0" y="0"/>
                          <a:ext cx="5443870"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6FC2D53" id="Gerader Verbinder 4" o:spid="_x0000_s1026" style="flip:y;visibility:visible;mso-wrap-style:square;mso-left-percent:-10001;mso-top-percent:-10001;mso-position-horizontal:absolute;mso-position-horizontal-relative:char;mso-position-vertical:absolute;mso-position-vertical-relative:line;mso-left-percent:-10001;mso-top-percent:-10001" from="0,0" to="428.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" strokecolor="black [3200]" strokeweight=".5pt">
                <v:stroke joinstyle="miter"/>
                <w10:anchorlock/>
              </v:line>
            </w:pict>
          </mc:Fallback>
        </mc:AlternateContent>
      </w:r>
    </w:p>
    <w:p w14:paraId="01F1DB23" w14:textId="77777777" w:rsidR="00D11481" w:rsidRDefault="00D11481" w:rsidP="00D11481">
      <w:pPr>
        <w:pStyle w:val="KeinLeerraum"/>
      </w:pPr>
    </w:p>
    <w:p w14:paraId="69B9D9BA" w14:textId="2DB4B266" w:rsidR="00152799" w:rsidRDefault="00F85FB3">
      <w:r w:rsidRPr="00F85FB3">
        <w:t>Die vorliegende Leistungsbeschreibung</w:t>
      </w:r>
      <w:r>
        <w:t xml:space="preserve"> (Service Level Agreement)</w:t>
      </w:r>
      <w:r w:rsidRPr="00F85FB3">
        <w:t xml:space="preserve"> wurde </w:t>
      </w:r>
      <w:r w:rsidR="00152799">
        <w:t xml:space="preserve">im Rahmen der Vorlesungsreihen „Fallstudie“ und </w:t>
      </w:r>
      <w:r w:rsidRPr="00F85FB3">
        <w:t>gemäß dem Rahmenvertrag für Beratungsdienste zwischen Jung Bank (“Auftraggeber”) und Rising Finance  (“Auftragnehmer”), wirksam zum 02.12.2020 (die “Vereinbarung”), erstellt. Diese Leistungsbe</w:t>
      </w:r>
      <w:r w:rsidR="00D200A6">
        <w:softHyphen/>
      </w:r>
      <w:r w:rsidRPr="00F85FB3">
        <w:t>schreibung unterliegt den in der Vereinbarung zwischen den Parteien enthaltenen</w:t>
      </w:r>
      <w:r>
        <w:t xml:space="preserve"> Aufgabenstellung</w:t>
      </w:r>
      <w:r w:rsidR="00152799">
        <w:t xml:space="preserve"> des Dozen</w:t>
      </w:r>
      <w:r w:rsidR="00D200A6">
        <w:softHyphen/>
      </w:r>
      <w:r w:rsidR="00152799">
        <w:t>ten</w:t>
      </w:r>
      <w:r w:rsidRPr="00F85FB3">
        <w:t xml:space="preserve">. </w:t>
      </w:r>
    </w:p>
    <w:p w14:paraId="6EC524E3" w14:textId="7101D4F0" w:rsidR="00D11481" w:rsidRDefault="00F85FB3">
      <w:r w:rsidRPr="00F85FB3">
        <w:t>Die vorliegende Leistungsbeschreibung (Service Level Agreement) (nachstehend "LB" genannt), wirksam zum 02.12.2020, wird von und zwischen Auftragnehmer und Auftraggeber abgeschlossen und</w:t>
      </w:r>
      <w:r>
        <w:t xml:space="preserve"> erfüllt die </w:t>
      </w:r>
      <w:r w:rsidRPr="00F85FB3">
        <w:t>nachstehen</w:t>
      </w:r>
      <w:r w:rsidR="00D200A6">
        <w:softHyphen/>
      </w:r>
      <w:r w:rsidRPr="00F85FB3">
        <w:t xml:space="preserve">den Bedingungen. </w:t>
      </w:r>
    </w:p>
    <w:p w14:paraId="664A9EAB" w14:textId="52FF22CC" w:rsidR="00D11481" w:rsidRDefault="00826F83" w:rsidP="00D11481">
      <w:pPr>
        <w:pStyle w:val="Name"/>
      </w:pPr>
      <w:sdt>
        <w:sdtPr>
          <w:alias w:val="Leistungszeitraum:"/>
          <w:tag w:val="Leistungszeitraum:"/>
          <w:id w:val="1447587378"/>
          <w:placeholder>
            <w:docPart w:val="19E2EAD501DC4DDC915C93C73D3DA55C"/>
          </w:placeholder>
          <w:temporary/>
          <w:showingPlcHdr/>
          <w15:appearance w15:val="hidden"/>
        </w:sdtPr>
        <w:sdtEndPr/>
        <w:sdtContent>
          <w:r w:rsidR="002C6224" w:rsidRPr="00D11481">
            <w:t>Leistungszeitraum</w:t>
          </w:r>
        </w:sdtContent>
      </w:sdt>
    </w:p>
    <w:p w14:paraId="69162788" w14:textId="622F7DEF" w:rsidR="00D11481" w:rsidRDefault="00D11481" w:rsidP="00D11481">
      <w:pPr>
        <w:pStyle w:val="KeinLeerraum"/>
      </w:pPr>
    </w:p>
    <w:p w14:paraId="132C52FE" w14:textId="4FF3399D" w:rsidR="00D11481" w:rsidRDefault="00D11481" w:rsidP="00D11481">
      <w:r w:rsidRPr="00D11481">
        <w:t xml:space="preserve">Der Leistungszeitraum erstreckt sich vom 02.12.2020 bis einschließlich 14.02.2021. </w:t>
      </w:r>
      <w:r>
        <w:t>Für die Jung Bank wird die</w:t>
      </w:r>
      <w:r w:rsidR="00D200A6">
        <w:softHyphen/>
      </w:r>
      <w:r>
        <w:t>ser Leistungszeitraum durch wiederkehrende Zwischenberichte</w:t>
      </w:r>
      <w:r w:rsidR="00D200A6">
        <w:t xml:space="preserve">, Präsentationen und weitere Dokumentationen </w:t>
      </w:r>
      <w:r>
        <w:t xml:space="preserve">transparent gestaltet. </w:t>
      </w:r>
    </w:p>
    <w:p w14:paraId="6C45B867" w14:textId="1E536D7F" w:rsidR="00D11481" w:rsidRDefault="00D11481" w:rsidP="00D11481">
      <w:r w:rsidRPr="00D11481">
        <w:t>Zum 14.02.2021 wird der Jung Bank ein voll funktionsfähiges Produkt ausgeliefert.</w:t>
      </w:r>
      <w:r>
        <w:t xml:space="preserve"> Dazu zählt das unter dem </w:t>
      </w:r>
      <w:r w:rsidRPr="00D11481">
        <w:t>Punkt „Arbeitsumfang“ detailliert definiert</w:t>
      </w:r>
      <w:r>
        <w:t>en Softwareprodukt, aber auch das bereitgestellte Produkt-Marketing</w:t>
      </w:r>
      <w:r w:rsidR="00D200A6">
        <w:t>, dessen Form zu späteren Zeitpunkt evaluiert wird.</w:t>
      </w:r>
    </w:p>
    <w:p w14:paraId="71F73B09" w14:textId="1DD82CE8" w:rsidR="00D11481" w:rsidRDefault="00826F83" w:rsidP="00D11481">
      <w:pPr>
        <w:pStyle w:val="Name"/>
      </w:pPr>
      <w:sdt>
        <w:sdtPr>
          <w:alias w:val="Projektmitarbeiter:"/>
          <w:tag w:val="Projektmitarbeiter:"/>
          <w:id w:val="-1776852859"/>
          <w:placeholder>
            <w:docPart w:val="F4C4ED000C614431A958A01528021A90"/>
          </w:placeholder>
          <w:temporary/>
          <w:showingPlcHdr/>
          <w15:appearance w15:val="hidden"/>
        </w:sdtPr>
        <w:sdtEndPr/>
        <w:sdtContent>
          <w:r w:rsidR="002C6224" w:rsidRPr="00D11481">
            <w:t>Projektmitarbeiter</w:t>
          </w:r>
        </w:sdtContent>
      </w:sdt>
    </w:p>
    <w:p w14:paraId="644E5160" w14:textId="77777777" w:rsidR="00D11481" w:rsidRDefault="00D11481" w:rsidP="00D11481">
      <w:pPr>
        <w:pStyle w:val="KeinLeerraum"/>
      </w:pPr>
    </w:p>
    <w:p w14:paraId="603339B7" w14:textId="39FE444E" w:rsidR="00D11481" w:rsidRDefault="00FE3D14">
      <w:r>
        <w:t>Alle Mitarbeiter der Rising Finance werden als Projektmitarbeiter bei diesem Auftrag gleichermaßen</w:t>
      </w:r>
      <w:r w:rsidR="006E1403">
        <w:t xml:space="preserve"> in verschie</w:t>
      </w:r>
      <w:r w:rsidR="00D200A6">
        <w:softHyphen/>
      </w:r>
      <w:r w:rsidR="006E1403">
        <w:t>denen Aufgabengebieten</w:t>
      </w:r>
      <w:r>
        <w:t xml:space="preserve"> mitwirken</w:t>
      </w:r>
      <w:r w:rsidR="006E1403">
        <w:t xml:space="preserve">. </w:t>
      </w:r>
      <w:r w:rsidR="00E119F1" w:rsidRPr="00E119F1">
        <w:rPr>
          <w:noProof/>
        </w:rPr>
        <w:t xml:space="preserve"> </w:t>
      </w:r>
    </w:p>
    <w:p w14:paraId="1020DAD2" w14:textId="32147741" w:rsidR="00152799" w:rsidRPr="00EC4441" w:rsidRDefault="00D11481" w:rsidP="00D200A6">
      <w:pPr>
        <w:jc w:val="center"/>
        <w:rPr>
          <w:noProof/>
        </w:rPr>
      </w:pPr>
      <w:r>
        <w:rPr>
          <w:noProof/>
        </w:rPr>
        <w:drawing>
          <wp:inline distT="0" distB="0" distL="0" distR="0" wp14:anchorId="6030C870" wp14:editId="311BBDE9">
            <wp:extent cx="4827181" cy="1255140"/>
            <wp:effectExtent l="0" t="0" r="0" b="254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8752" cy="1359555"/>
                    </a:xfrm>
                    <a:prstGeom prst="rect">
                      <a:avLst/>
                    </a:prstGeom>
                  </pic:spPr>
                </pic:pic>
              </a:graphicData>
            </a:graphic>
          </wp:inline>
        </w:drawing>
      </w:r>
    </w:p>
    <w:p w14:paraId="19C5B8F9" w14:textId="77777777" w:rsidR="009C6C28" w:rsidRPr="00EC4441" w:rsidRDefault="00826F83" w:rsidP="00D11481">
      <w:pPr>
        <w:pStyle w:val="Name"/>
      </w:pPr>
      <w:sdt>
        <w:sdtPr>
          <w:alias w:val="Auftragsumfang:"/>
          <w:tag w:val="Auftragsumfang:"/>
          <w:id w:val="-1245021928"/>
          <w:placeholder>
            <w:docPart w:val="D85F1967921A40B8834C03B6B3EF3A71"/>
          </w:placeholder>
          <w:temporary/>
          <w:showingPlcHdr/>
          <w15:appearance w15:val="hidden"/>
        </w:sdtPr>
        <w:sdtEndPr/>
        <w:sdtContent>
          <w:r w:rsidR="002C6224" w:rsidRPr="00EC4441">
            <w:rPr>
              <w:lang w:bidi="de-DE"/>
            </w:rPr>
            <w:t>Auftragsumfang</w:t>
          </w:r>
        </w:sdtContent>
      </w:sdt>
    </w:p>
    <w:p w14:paraId="6CAD2290" w14:textId="77777777" w:rsidR="00D11481" w:rsidRDefault="00D11481" w:rsidP="00D11481">
      <w:pPr>
        <w:pStyle w:val="KeinLeerraum"/>
      </w:pPr>
    </w:p>
    <w:p w14:paraId="7EE15E2B" w14:textId="0DCC2B7D" w:rsidR="00D11481" w:rsidRDefault="00D11481" w:rsidP="00D11481">
      <w:r>
        <w:t>Der Auftragnehmer erbringt die Leistungen und liefert die Ergebnisse wie im Folgenden dargestellt:</w:t>
      </w:r>
    </w:p>
    <w:p w14:paraId="26E6A5C3" w14:textId="1470B49A" w:rsidR="00D11481" w:rsidRDefault="00D11481" w:rsidP="00D11481">
      <w:r>
        <w:t>Wir bieten der Jung Bank eine Android-App, welche die Laune der Kunden basierend auf deren Gesichtsausdrücken erkennt und einen entsprechenden Vorschlag für eins der Jung Bank-Produkte macht. Dies soll ermöglichen, Aufmerksamkeit auf unsere Produkte zu lenken und neue Zielgruppen zu erschließen.</w:t>
      </w:r>
    </w:p>
    <w:p w14:paraId="7971F357" w14:textId="77777777" w:rsidR="00D11481" w:rsidRDefault="00D11481" w:rsidP="00D11481">
      <w:r>
        <w:t xml:space="preserve">Dabei werden die Basis-Emotionen Freude, Ekel, Wut, Trauer, Langeweile und Angst unterstützt. </w:t>
      </w:r>
    </w:p>
    <w:p w14:paraId="23915814" w14:textId="77777777" w:rsidR="00D11481" w:rsidRDefault="00D11481" w:rsidP="00D11481">
      <w:r>
        <w:t xml:space="preserve">Bei Anwendung der Android-App,  wird der Benutzer aufgefordert werden ein Bild von sich aufzunehmen, welche in das vortrainierte Modell einfließen wird. Zusätzlich hilft eine Bestätigungs-Möglichkeit den korrekten Vorschlags der Freude, Wut oder Trauer-Emotion zu verifizieren. </w:t>
      </w:r>
    </w:p>
    <w:p w14:paraId="19ECBA54" w14:textId="52EB0CB5" w:rsidR="00D11481" w:rsidRDefault="00D11481" w:rsidP="00D11481">
      <w:r>
        <w:t>Hierfür wird es notwendig sein, einen Maschine Learning Algorithmus zu implementieren, welcher die Emotionen des Anwenders klassifizieren kann. Dabei hilft der Zugriff auf bereits bestehende Datensets mit Gesichtsausdrücken, die verschiedene Emotionen charakterisieren.</w:t>
      </w:r>
    </w:p>
    <w:p w14:paraId="29B4F1CC" w14:textId="77777777" w:rsidR="00D11481" w:rsidRDefault="00D11481" w:rsidP="00D11481">
      <w:r>
        <w:t xml:space="preserve">Als weiterer Anhalts Punkt zur Produktempfehlung wird die Unterscheidung von Altersgruppen dienen. Die App fordert den Anwender auf das Alter anzugeben. So kann eine Differenzierung zwischen Alt, Erwachsen, Jugendlich und Kind vorgenommen werden. </w:t>
      </w:r>
    </w:p>
    <w:p w14:paraId="361048C2" w14:textId="5F18945A" w:rsidR="00D11481" w:rsidRDefault="00D11481">
      <w:r>
        <w:t>Aus diesen gewonnenen Informationen, wird es möglich sein einen Klassifizierungs-Vorschlag der Jung Bank-Produkte zu erarbeiten</w:t>
      </w:r>
    </w:p>
    <w:p w14:paraId="4D0028C5" w14:textId="77777777" w:rsidR="00062D1B" w:rsidRPr="00EC4441" w:rsidRDefault="00062D1B" w:rsidP="00062D1B">
      <w:pPr>
        <w:pStyle w:val="KeinLeerraum"/>
      </w:pPr>
    </w:p>
    <w:p w14:paraId="7A6F0391" w14:textId="6B4275DB" w:rsidR="009C6C28" w:rsidRPr="00EC4441" w:rsidRDefault="00D11481" w:rsidP="00D11481">
      <w:pPr>
        <w:pStyle w:val="Name"/>
      </w:pPr>
      <w:r w:rsidRPr="00D11481">
        <w:t>Verantwortlichkeiten des Auftra</w:t>
      </w:r>
      <w:r>
        <w:t>gnehmers</w:t>
      </w:r>
    </w:p>
    <w:p w14:paraId="638725C8" w14:textId="299419E5" w:rsidR="009C6C28" w:rsidRDefault="009C6C28" w:rsidP="00D11481">
      <w:pPr>
        <w:pStyle w:val="KeinLeerraum"/>
      </w:pPr>
    </w:p>
    <w:p w14:paraId="41FBCE77" w14:textId="77777777" w:rsidR="006E1403" w:rsidRDefault="00D11481">
      <w:r>
        <w:t>Die Rising Finance</w:t>
      </w:r>
      <w:r w:rsidR="006E1403">
        <w:t xml:space="preserve"> ist sich der Verantwortung bewusst die Aufgabenstellung im Rahmen der Fallstudie gewissenhaft und bemüht zu lösen.</w:t>
      </w:r>
    </w:p>
    <w:p w14:paraId="22A9FBB3" w14:textId="11F17BC9" w:rsidR="006E1403" w:rsidRDefault="006E1403">
      <w:r>
        <w:t>Um den Projektverlauf möglichst Transparent für die Jung Bank gestalten zu können werden so Zeitplan, Zwischenberichte und weitere Dokumentationen zur Verfügung gestellt.</w:t>
      </w:r>
    </w:p>
    <w:p w14:paraId="33D65E3A" w14:textId="1A28F2DF" w:rsidR="006E1403" w:rsidRDefault="006E1403">
      <w:r>
        <w:t>Darüber hinaus wird die Rising Finance zu jeder Zeit Projektauskunft und -fortschritt mitteilen können, sofern dies verlangt wird.</w:t>
      </w:r>
    </w:p>
    <w:p w14:paraId="2FFA1EAB" w14:textId="77777777" w:rsidR="00062D1B" w:rsidRPr="00EC4441" w:rsidRDefault="00062D1B" w:rsidP="00062D1B">
      <w:pPr>
        <w:pStyle w:val="KeinLeerraum"/>
      </w:pPr>
    </w:p>
    <w:sdt>
      <w:sdtPr>
        <w:alias w:val="Auslagen- und Rechnungsverfahren:"/>
        <w:tag w:val="Auslagen- und Rechnungsverfahren:"/>
        <w:id w:val="-1936122961"/>
        <w:placeholder>
          <w:docPart w:val="3DD5A247C37D45AB90EACB8D38A72B71"/>
        </w:placeholder>
        <w:temporary/>
        <w:showingPlcHdr/>
        <w15:appearance w15:val="hidden"/>
      </w:sdtPr>
      <w:sdtEndPr/>
      <w:sdtContent>
        <w:p w14:paraId="3DF91EC3" w14:textId="77777777" w:rsidR="009C6C28" w:rsidRPr="00EC4441" w:rsidRDefault="009478C7" w:rsidP="00D200A6">
          <w:pPr>
            <w:pStyle w:val="Name"/>
          </w:pPr>
          <w:r w:rsidRPr="00EC4441">
            <w:rPr>
              <w:lang w:bidi="de-DE"/>
            </w:rPr>
            <w:t>Auslagen- und Rechnungsverfahren</w:t>
          </w:r>
        </w:p>
      </w:sdtContent>
    </w:sdt>
    <w:p w14:paraId="55D77345" w14:textId="76FCABA7" w:rsidR="00D200A6" w:rsidRDefault="00D200A6" w:rsidP="00D200A6">
      <w:pPr>
        <w:pStyle w:val="KeinLeerraum"/>
      </w:pPr>
    </w:p>
    <w:p w14:paraId="76EDBA3B" w14:textId="6054C2D3" w:rsidR="00D200A6" w:rsidRDefault="00D200A6" w:rsidP="00D200A6">
      <w:pPr>
        <w:pStyle w:val="KeinLeerraum"/>
      </w:pPr>
      <w:r w:rsidRPr="00D200A6">
        <w:t xml:space="preserve">Der Auftrag wird seitens der Rising Finance unentgeltlich </w:t>
      </w:r>
      <w:r w:rsidR="00282723">
        <w:t xml:space="preserve">und gegen eine Bewertung </w:t>
      </w:r>
      <w:bookmarkStart w:id="0" w:name="_GoBack"/>
      <w:bookmarkEnd w:id="0"/>
      <w:r w:rsidRPr="00D200A6">
        <w:t>durchgeführt</w:t>
      </w:r>
      <w:r>
        <w:t xml:space="preserve">. </w:t>
      </w:r>
    </w:p>
    <w:p w14:paraId="6116EFA7" w14:textId="77777777" w:rsidR="00062D1B" w:rsidRDefault="00062D1B" w:rsidP="00D200A6">
      <w:pPr>
        <w:pStyle w:val="KeinLeerraum"/>
      </w:pPr>
    </w:p>
    <w:p w14:paraId="6BA332AA" w14:textId="77777777" w:rsidR="00D200A6" w:rsidRDefault="00D200A6" w:rsidP="00D200A6">
      <w:pPr>
        <w:pStyle w:val="KeinLeerraum"/>
      </w:pPr>
    </w:p>
    <w:p w14:paraId="2393C122" w14:textId="77777777" w:rsidR="00062D1B" w:rsidRDefault="00D200A6" w:rsidP="00062D1B">
      <w:pPr>
        <w:pStyle w:val="Name"/>
      </w:pPr>
      <w:r>
        <w:t>Produktabnahme</w:t>
      </w:r>
    </w:p>
    <w:p w14:paraId="19A38EEA" w14:textId="77777777" w:rsidR="00062D1B" w:rsidRDefault="00062D1B" w:rsidP="00062D1B">
      <w:pPr>
        <w:pStyle w:val="KeinLeerraum"/>
      </w:pPr>
    </w:p>
    <w:p w14:paraId="6073A5A6" w14:textId="1076C904" w:rsidR="00D200A6" w:rsidRDefault="00D200A6" w:rsidP="00062D1B">
      <w:r>
        <w:t>Der Auftragnehmer</w:t>
      </w:r>
      <w:r w:rsidR="00062D1B">
        <w:t xml:space="preserve"> hofft sei</w:t>
      </w:r>
      <w:r>
        <w:t>ne Verpflichtungen erfüllt</w:t>
      </w:r>
      <w:r w:rsidR="00062D1B">
        <w:t xml:space="preserve"> zu haben</w:t>
      </w:r>
      <w:r>
        <w:t>, wenn einer der folgenden F</w:t>
      </w:r>
      <w:r w:rsidR="00062D1B">
        <w:t>all Eintritt:</w:t>
      </w:r>
      <w:r>
        <w:t>:</w:t>
      </w:r>
    </w:p>
    <w:p w14:paraId="5652214C" w14:textId="375BFD7E" w:rsidR="00D200A6" w:rsidRDefault="00D200A6" w:rsidP="00062D1B">
      <w:r>
        <w:t>Der Auftragnehmer</w:t>
      </w:r>
      <w:r w:rsidR="00062D1B">
        <w:t xml:space="preserve"> lös</w:t>
      </w:r>
      <w:r>
        <w:t xml:space="preserve">t die in dieser LB beschriebenen </w:t>
      </w:r>
      <w:r w:rsidR="00062D1B">
        <w:t>Aufgabe</w:t>
      </w:r>
      <w:r>
        <w:t xml:space="preserve"> des Auftragnehmer</w:t>
      </w:r>
      <w:r w:rsidR="00062D1B">
        <w:t>s</w:t>
      </w:r>
      <w:r>
        <w:t xml:space="preserve">, einschließlich der </w:t>
      </w:r>
      <w:r w:rsidR="00062D1B">
        <w:t>Präsentation</w:t>
      </w:r>
      <w:r>
        <w:t xml:space="preserve"> an den Kunden</w:t>
      </w:r>
      <w:r w:rsidR="00062D1B">
        <w:t>. D</w:t>
      </w:r>
      <w:r>
        <w:t>er Kunde nimmt diese Leistungen</w:t>
      </w:r>
      <w:r w:rsidR="00062D1B">
        <w:t xml:space="preserve"> durch das Feedback einer Note ab. </w:t>
      </w:r>
    </w:p>
    <w:p w14:paraId="2E53F6E7" w14:textId="77777777" w:rsidR="009C6C28" w:rsidRPr="00EC4441" w:rsidRDefault="009C6C28"/>
    <w:p w14:paraId="6BFE57C5" w14:textId="763B0676" w:rsidR="009C6C28" w:rsidRPr="00EC4441" w:rsidRDefault="00826F83" w:rsidP="00062D1B">
      <w:pPr>
        <w:pStyle w:val="Name"/>
      </w:pPr>
      <w:sdt>
        <w:sdtPr>
          <w:alias w:val="Steuerungsprozess für Projektänderungen:"/>
          <w:tag w:val="Steuerungsprozess für Projektänderungen:"/>
          <w:id w:val="-1193139466"/>
          <w:placeholder>
            <w:docPart w:val="B7B3DA96379C415CA97D4BA22518FE9C"/>
          </w:placeholder>
          <w:temporary/>
          <w:showingPlcHdr/>
          <w15:appearance w15:val="hidden"/>
        </w:sdtPr>
        <w:sdtEndPr/>
        <w:sdtContent>
          <w:r w:rsidR="009478C7" w:rsidRPr="00EC4441">
            <w:rPr>
              <w:lang w:bidi="de-DE"/>
            </w:rPr>
            <w:t>Steuerungsprozess für Projektänderungen</w:t>
          </w:r>
        </w:sdtContent>
      </w:sdt>
    </w:p>
    <w:p w14:paraId="13F8AAFC" w14:textId="77777777" w:rsidR="00062D1B" w:rsidRPr="00062D1B" w:rsidRDefault="00062D1B" w:rsidP="00062D1B">
      <w:pPr>
        <w:pStyle w:val="KeinLeerraum"/>
      </w:pPr>
    </w:p>
    <w:p w14:paraId="0D8E12F6" w14:textId="0F4B98AF" w:rsidR="00062D1B" w:rsidRDefault="00062D1B" w:rsidP="00062D1B">
      <w:pPr>
        <w:pStyle w:val="KeinLeerraum"/>
      </w:pPr>
      <w:r w:rsidRPr="00062D1B">
        <w:t xml:space="preserve">Sollte eine Änderung an dieser LB erforderlich sein, </w:t>
      </w:r>
      <w:r w:rsidR="007506E7">
        <w:t xml:space="preserve">wird </w:t>
      </w:r>
      <w:r w:rsidRPr="00062D1B">
        <w:t>folgender Steuerungsprozess befolg</w:t>
      </w:r>
      <w:r w:rsidR="007506E7">
        <w:t>t</w:t>
      </w:r>
      <w:r w:rsidRPr="00062D1B">
        <w:t>:</w:t>
      </w:r>
    </w:p>
    <w:p w14:paraId="7F4F775C" w14:textId="77777777" w:rsidR="007506E7" w:rsidRPr="00062D1B" w:rsidRDefault="007506E7" w:rsidP="00062D1B">
      <w:pPr>
        <w:pStyle w:val="KeinLeerraum"/>
      </w:pPr>
    </w:p>
    <w:p w14:paraId="7F9B6BE0" w14:textId="7391D1C3" w:rsidR="00062D1B" w:rsidRPr="00062D1B" w:rsidRDefault="00062D1B" w:rsidP="00062D1B">
      <w:pPr>
        <w:pStyle w:val="KeinLeerraum"/>
        <w:rPr>
          <w:rStyle w:val="Fett"/>
          <w:b w:val="0"/>
          <w:bCs w:val="0"/>
        </w:rPr>
      </w:pPr>
      <w:r w:rsidRPr="00062D1B">
        <w:rPr>
          <w:rStyle w:val="Fett"/>
          <w:b w:val="0"/>
          <w:bCs w:val="0"/>
        </w:rPr>
        <w:t xml:space="preserve">Die Kommunikation bezüglich Änderungen findet über </w:t>
      </w:r>
      <w:r w:rsidR="007506E7">
        <w:rPr>
          <w:rStyle w:val="Fett"/>
          <w:b w:val="0"/>
          <w:bCs w:val="0"/>
        </w:rPr>
        <w:t xml:space="preserve">Collaborate, E-Mail oder anderen Kommunikationsmöglichkeiten </w:t>
      </w:r>
      <w:r w:rsidRPr="00062D1B">
        <w:rPr>
          <w:rStyle w:val="Fett"/>
          <w:b w:val="0"/>
          <w:bCs w:val="0"/>
        </w:rPr>
        <w:t>statt</w:t>
      </w:r>
      <w:r w:rsidR="007506E7">
        <w:rPr>
          <w:rStyle w:val="Fett"/>
          <w:b w:val="0"/>
          <w:bCs w:val="0"/>
        </w:rPr>
        <w:t>, die eine unmissverständliche Kommunikation mit der Jung Bank garantieren</w:t>
      </w:r>
      <w:r w:rsidRPr="00062D1B">
        <w:rPr>
          <w:rStyle w:val="Fett"/>
          <w:b w:val="0"/>
          <w:bCs w:val="0"/>
        </w:rPr>
        <w:t xml:space="preserve">. </w:t>
      </w:r>
      <w:r w:rsidR="007506E7">
        <w:rPr>
          <w:rStyle w:val="Fett"/>
          <w:b w:val="0"/>
          <w:bCs w:val="0"/>
        </w:rPr>
        <w:t xml:space="preserve">Dabei werden die </w:t>
      </w:r>
      <w:r w:rsidRPr="00062D1B">
        <w:rPr>
          <w:rStyle w:val="Fett"/>
          <w:b w:val="0"/>
          <w:bCs w:val="0"/>
        </w:rPr>
        <w:t xml:space="preserve">Änderung, die Gründe </w:t>
      </w:r>
      <w:r w:rsidR="007506E7">
        <w:rPr>
          <w:rStyle w:val="Fett"/>
          <w:b w:val="0"/>
          <w:bCs w:val="0"/>
        </w:rPr>
        <w:t>s</w:t>
      </w:r>
      <w:r w:rsidRPr="00062D1B">
        <w:rPr>
          <w:rStyle w:val="Fett"/>
          <w:b w:val="0"/>
          <w:bCs w:val="0"/>
        </w:rPr>
        <w:t>owie die Auswirkungen der Änderung auf das Projekt beschreiben.</w:t>
      </w:r>
    </w:p>
    <w:p w14:paraId="2588F2E5" w14:textId="186C546E" w:rsidR="00062D1B" w:rsidRPr="00062D1B" w:rsidRDefault="007506E7" w:rsidP="00062D1B">
      <w:pPr>
        <w:pStyle w:val="KeinLeerraum"/>
        <w:rPr>
          <w:rStyle w:val="Fett"/>
          <w:b w:val="0"/>
          <w:bCs w:val="0"/>
        </w:rPr>
      </w:pPr>
      <w:r>
        <w:rPr>
          <w:rStyle w:val="Fett"/>
          <w:b w:val="0"/>
          <w:bCs w:val="0"/>
        </w:rPr>
        <w:t>Die annehmende Seite</w:t>
      </w:r>
      <w:r w:rsidR="00062D1B" w:rsidRPr="00062D1B">
        <w:rPr>
          <w:rStyle w:val="Fett"/>
          <w:b w:val="0"/>
          <w:bCs w:val="0"/>
        </w:rPr>
        <w:t xml:space="preserve"> </w:t>
      </w:r>
      <w:r>
        <w:rPr>
          <w:rStyle w:val="Fett"/>
          <w:b w:val="0"/>
          <w:bCs w:val="0"/>
        </w:rPr>
        <w:t xml:space="preserve">wird </w:t>
      </w:r>
      <w:r w:rsidR="00062D1B" w:rsidRPr="00062D1B">
        <w:rPr>
          <w:rStyle w:val="Fett"/>
          <w:b w:val="0"/>
          <w:bCs w:val="0"/>
        </w:rPr>
        <w:t>die vorgeschlagene Änderung prüfen und sie zur weiteren Abklärung annehmen oder ablehnen. Wurde die Abklärung genehmigt wird bestimmt, welche Auswirkungen die Umsetzung de</w:t>
      </w:r>
      <w:r>
        <w:rPr>
          <w:rStyle w:val="Fett"/>
          <w:b w:val="0"/>
          <w:bCs w:val="0"/>
        </w:rPr>
        <w:t>r Änderung</w:t>
      </w:r>
      <w:r w:rsidR="00062D1B" w:rsidRPr="00062D1B">
        <w:rPr>
          <w:rStyle w:val="Fett"/>
          <w:b w:val="0"/>
          <w:bCs w:val="0"/>
        </w:rPr>
        <w:t xml:space="preserve"> auf </w:t>
      </w:r>
      <w:r>
        <w:rPr>
          <w:rStyle w:val="Fett"/>
          <w:b w:val="0"/>
          <w:bCs w:val="0"/>
        </w:rPr>
        <w:t xml:space="preserve">den </w:t>
      </w:r>
      <w:r w:rsidR="00062D1B" w:rsidRPr="00062D1B">
        <w:rPr>
          <w:rStyle w:val="Fett"/>
          <w:b w:val="0"/>
          <w:bCs w:val="0"/>
        </w:rPr>
        <w:t>Zeitplan und andere Bedingungen der Vereinbarung haben wird.</w:t>
      </w:r>
    </w:p>
    <w:p w14:paraId="46D0EDF0" w14:textId="1F525369" w:rsidR="00062D1B" w:rsidRDefault="00062D1B" w:rsidP="007506E7">
      <w:pPr>
        <w:pStyle w:val="KeinLeerraum"/>
        <w:rPr>
          <w:rStyle w:val="Fett"/>
          <w:b w:val="0"/>
          <w:bCs w:val="0"/>
        </w:rPr>
      </w:pPr>
      <w:r w:rsidRPr="00062D1B">
        <w:rPr>
          <w:rStyle w:val="Fett"/>
          <w:b w:val="0"/>
          <w:bCs w:val="0"/>
        </w:rPr>
        <w:t>Nach Abschluss der Abklärung prüfen beide Parteien die Auswirkungen der vorgeschlagenen Änderung, und wenn beide damit einverstanden sind, erfolgt die Genehmigung des Änderung</w:t>
      </w:r>
      <w:r w:rsidR="007506E7">
        <w:rPr>
          <w:rStyle w:val="Fett"/>
          <w:b w:val="0"/>
          <w:bCs w:val="0"/>
        </w:rPr>
        <w:t>.</w:t>
      </w:r>
    </w:p>
    <w:p w14:paraId="34569DD0" w14:textId="79F11704" w:rsidR="007506E7" w:rsidRDefault="007506E7" w:rsidP="007506E7">
      <w:pPr>
        <w:pStyle w:val="KeinLeerraum"/>
        <w:rPr>
          <w:rStyle w:val="Fett"/>
        </w:rPr>
      </w:pPr>
    </w:p>
    <w:p w14:paraId="310CE838" w14:textId="5735783F" w:rsidR="007506E7" w:rsidRDefault="007506E7" w:rsidP="007506E7">
      <w:pPr>
        <w:pStyle w:val="KeinLeerraum"/>
        <w:rPr>
          <w:rStyle w:val="Fett"/>
        </w:rPr>
      </w:pPr>
    </w:p>
    <w:p w14:paraId="3952E2CD" w14:textId="3BD3AB1D" w:rsidR="007506E7" w:rsidRDefault="007506E7" w:rsidP="007506E7">
      <w:pPr>
        <w:pStyle w:val="KeinLeerraum"/>
        <w:rPr>
          <w:rStyle w:val="Fett"/>
        </w:rPr>
      </w:pPr>
    </w:p>
    <w:p w14:paraId="58A2EAE1" w14:textId="0DB45C7B" w:rsidR="009C6C28" w:rsidRPr="00EC4441" w:rsidRDefault="009C6C28">
      <w:pPr>
        <w:spacing w:before="320"/>
      </w:pPr>
    </w:p>
    <w:sectPr w:rsidR="009C6C28" w:rsidRPr="00EC4441" w:rsidSect="007821FB">
      <w:footerReference w:type="default" r:id="rId11"/>
      <w:headerReference w:type="first" r:id="rId12"/>
      <w:footerReference w:type="first" r:id="rId13"/>
      <w:pgSz w:w="11906" w:h="16838" w:code="9"/>
      <w:pgMar w:top="1080"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13450" w14:textId="77777777" w:rsidR="00E93D24" w:rsidRDefault="00E93D24">
      <w:pPr>
        <w:spacing w:after="0"/>
      </w:pPr>
      <w:r>
        <w:separator/>
      </w:r>
    </w:p>
  </w:endnote>
  <w:endnote w:type="continuationSeparator" w:id="0">
    <w:p w14:paraId="38CD864E" w14:textId="77777777" w:rsidR="00E93D24" w:rsidRDefault="00E93D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ayouttabelle"/>
      <w:tblW w:w="5000" w:type="pct"/>
      <w:tblLook w:val="04A0" w:firstRow="1" w:lastRow="0" w:firstColumn="1" w:lastColumn="0" w:noHBand="0" w:noVBand="1"/>
      <w:tblDescription w:val="Fußzeilenlayouttabelle"/>
    </w:tblPr>
    <w:tblGrid>
      <w:gridCol w:w="7548"/>
      <w:gridCol w:w="1118"/>
    </w:tblGrid>
    <w:tr w:rsidR="00FA68E1" w14:paraId="60F5C61E" w14:textId="77777777" w:rsidTr="00E119F1">
      <w:tc>
        <w:tcPr>
          <w:tcW w:w="4355" w:type="pct"/>
        </w:tcPr>
        <w:p w14:paraId="62E074E5" w14:textId="6CD98F17" w:rsidR="00FA68E1" w:rsidRDefault="00826F83" w:rsidP="00FA68E1">
          <w:pPr>
            <w:pStyle w:val="Fuzeile"/>
          </w:pPr>
          <w:sdt>
            <w:sdtPr>
              <w:alias w:val="Leistungsbeschreibung für:"/>
              <w:tag w:val="Leistungsbeschreibung für:"/>
              <w:id w:val="-737478360"/>
              <w:placeholder>
                <w:docPart w:val="682CCD45557B4A49B9256129A7C2CACA"/>
              </w:placeholder>
              <w:temporary/>
              <w:showingPlcHdr/>
              <w15:appearance w15:val="hidden"/>
            </w:sdtPr>
            <w:sdtEndPr/>
            <w:sdtContent>
              <w:r w:rsidR="00EC4441">
                <w:rPr>
                  <w:lang w:bidi="de-DE"/>
                </w:rPr>
                <w:t>Leistungsbeschreibung für</w:t>
              </w:r>
            </w:sdtContent>
          </w:sdt>
          <w:r w:rsidR="00FA68E1">
            <w:rPr>
              <w:lang w:bidi="de-DE"/>
            </w:rPr>
            <w:t xml:space="preserve"> </w:t>
          </w:r>
          <w:sdt>
            <w:sdtPr>
              <w:alias w:val="Kundenname:"/>
              <w:tag w:val="Kundenname:"/>
              <w:id w:val="-1471122458"/>
              <w:placeholder>
                <w:docPart w:val="0C27DDD5859647AFB8E9417E73B30F0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62D1B">
                <w:t>Jung Bank</w:t>
              </w:r>
            </w:sdtContent>
          </w:sdt>
          <w:r w:rsidR="00FA68E1">
            <w:rPr>
              <w:lang w:bidi="de-DE"/>
            </w:rPr>
            <w:t xml:space="preserve"> </w:t>
          </w:r>
          <w:r w:rsidR="00FA68E1">
            <w:rPr>
              <w:lang w:bidi="de-DE"/>
            </w:rPr>
            <w:sym w:font="Wingdings" w:char="F0A0"/>
          </w:r>
          <w:r w:rsidR="00FA68E1">
            <w:rPr>
              <w:lang w:bidi="de-DE"/>
            </w:rPr>
            <w:t xml:space="preserve"> </w:t>
          </w:r>
          <w:sdt>
            <w:sdtPr>
              <w:alias w:val="Datum Leistungsbeschreibung:"/>
              <w:tag w:val="Datum Leistungsbeschreibung:"/>
              <w:id w:val="1338111185"/>
              <w:placeholder>
                <w:docPart w:val="0AFBE62821074B01A063C17DFD31D0A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620952">
                <w:t>02.12.2020</w:t>
              </w:r>
            </w:sdtContent>
          </w:sdt>
        </w:p>
      </w:tc>
      <w:tc>
        <w:tcPr>
          <w:tcW w:w="645" w:type="pct"/>
        </w:tcPr>
        <w:p w14:paraId="57F15925" w14:textId="77777777" w:rsidR="00FA68E1" w:rsidRDefault="00FA68E1" w:rsidP="00FA68E1">
          <w:pPr>
            <w:pStyle w:val="Fuzeile"/>
          </w:pPr>
          <w:r>
            <w:rPr>
              <w:lang w:bidi="de-DE"/>
            </w:rPr>
            <w:fldChar w:fldCharType="begin"/>
          </w:r>
          <w:r>
            <w:rPr>
              <w:lang w:bidi="de-DE"/>
            </w:rPr>
            <w:instrText xml:space="preserve"> PAGE   \* MERGEFORMAT </w:instrText>
          </w:r>
          <w:r>
            <w:rPr>
              <w:lang w:bidi="de-DE"/>
            </w:rPr>
            <w:fldChar w:fldCharType="separate"/>
          </w:r>
          <w:r w:rsidR="00114AFA">
            <w:rPr>
              <w:lang w:bidi="de-DE"/>
            </w:rPr>
            <w:t>2</w:t>
          </w:r>
          <w:r>
            <w:rPr>
              <w:lang w:bidi="de-DE"/>
            </w:rPr>
            <w:fldChar w:fldCharType="end"/>
          </w:r>
        </w:p>
      </w:tc>
    </w:tr>
  </w:tbl>
  <w:p w14:paraId="4FBE5965" w14:textId="77777777" w:rsidR="009C6C28" w:rsidRDefault="009C6C28" w:rsidP="00FA68E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ayouttabelle"/>
      <w:tblW w:w="5000" w:type="pct"/>
      <w:tblLook w:val="04A0" w:firstRow="1" w:lastRow="0" w:firstColumn="1" w:lastColumn="0" w:noHBand="0" w:noVBand="1"/>
      <w:tblDescription w:val="Fußzeilenlayouttabelle"/>
    </w:tblPr>
    <w:tblGrid>
      <w:gridCol w:w="7548"/>
      <w:gridCol w:w="1118"/>
    </w:tblGrid>
    <w:tr w:rsidR="00051324" w14:paraId="2241672A" w14:textId="77777777" w:rsidTr="00C17816">
      <w:tc>
        <w:tcPr>
          <w:tcW w:w="4355" w:type="pct"/>
        </w:tcPr>
        <w:p w14:paraId="29B394E1" w14:textId="3037558B" w:rsidR="00051324" w:rsidRDefault="00826F83" w:rsidP="00051324">
          <w:pPr>
            <w:pStyle w:val="Fuzeile"/>
          </w:pPr>
          <w:sdt>
            <w:sdtPr>
              <w:alias w:val="Leistungsbeschreibung für:"/>
              <w:tag w:val="Leistungsbeschreibung für:"/>
              <w:id w:val="-2062086782"/>
              <w:placeholder>
                <w:docPart w:val="5E041F7593DE4BA3A1CA21117F51571C"/>
              </w:placeholder>
              <w:temporary/>
              <w:showingPlcHdr/>
              <w15:appearance w15:val="hidden"/>
            </w:sdtPr>
            <w:sdtEndPr/>
            <w:sdtContent>
              <w:r w:rsidR="00051324">
                <w:rPr>
                  <w:lang w:bidi="de-DE"/>
                </w:rPr>
                <w:t>Leistungsbeschreibung für</w:t>
              </w:r>
            </w:sdtContent>
          </w:sdt>
          <w:r w:rsidR="00051324">
            <w:rPr>
              <w:lang w:bidi="de-DE"/>
            </w:rPr>
            <w:t xml:space="preserve"> </w:t>
          </w:r>
          <w:sdt>
            <w:sdtPr>
              <w:alias w:val="Kundenname:"/>
              <w:tag w:val="Kundenname:"/>
              <w:id w:val="2100288948"/>
              <w:placeholder>
                <w:docPart w:val="B93A7C65DA584754A887C6EB9C654167"/>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62D1B">
                <w:t>Jung Bank</w:t>
              </w:r>
            </w:sdtContent>
          </w:sdt>
          <w:r w:rsidR="00051324">
            <w:rPr>
              <w:lang w:bidi="de-DE"/>
            </w:rPr>
            <w:t xml:space="preserve"> </w:t>
          </w:r>
          <w:r w:rsidR="00051324">
            <w:rPr>
              <w:lang w:bidi="de-DE"/>
            </w:rPr>
            <w:sym w:font="Wingdings" w:char="F0A0"/>
          </w:r>
          <w:r w:rsidR="00051324">
            <w:rPr>
              <w:lang w:bidi="de-DE"/>
            </w:rPr>
            <w:t xml:space="preserve"> </w:t>
          </w:r>
          <w:sdt>
            <w:sdtPr>
              <w:alias w:val="Datum Leistungsbeschreibung:"/>
              <w:tag w:val="Datum Leistungsbeschreibung:"/>
              <w:id w:val="-1451003134"/>
              <w:placeholder>
                <w:docPart w:val="B68C9D0972894B41A2543F336CBD0FE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620952">
                <w:t>02.12.2020</w:t>
              </w:r>
            </w:sdtContent>
          </w:sdt>
        </w:p>
      </w:tc>
      <w:tc>
        <w:tcPr>
          <w:tcW w:w="645" w:type="pct"/>
        </w:tcPr>
        <w:p w14:paraId="696351AE" w14:textId="77777777" w:rsidR="00051324" w:rsidRDefault="00051324" w:rsidP="00051324">
          <w:pPr>
            <w:pStyle w:val="Fuzeile"/>
          </w:pPr>
          <w:r>
            <w:rPr>
              <w:lang w:bidi="de-DE"/>
            </w:rPr>
            <w:fldChar w:fldCharType="begin"/>
          </w:r>
          <w:r>
            <w:rPr>
              <w:lang w:bidi="de-DE"/>
            </w:rPr>
            <w:instrText xml:space="preserve"> PAGE   \* MERGEFORMAT </w:instrText>
          </w:r>
          <w:r>
            <w:rPr>
              <w:lang w:bidi="de-DE"/>
            </w:rPr>
            <w:fldChar w:fldCharType="separate"/>
          </w:r>
          <w:r w:rsidR="00430971">
            <w:rPr>
              <w:noProof/>
              <w:lang w:bidi="de-DE"/>
            </w:rPr>
            <w:t>1</w:t>
          </w:r>
          <w:r>
            <w:rPr>
              <w:noProof/>
              <w:lang w:bidi="de-DE"/>
            </w:rPr>
            <w:fldChar w:fldCharType="end"/>
          </w:r>
        </w:p>
      </w:tc>
    </w:tr>
  </w:tbl>
  <w:p w14:paraId="421F7FC3" w14:textId="77777777" w:rsidR="00E223AE" w:rsidRDefault="00E22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00FF7" w14:textId="77777777" w:rsidR="00E93D24" w:rsidRDefault="00E93D24">
      <w:pPr>
        <w:spacing w:after="0"/>
      </w:pPr>
      <w:r>
        <w:separator/>
      </w:r>
    </w:p>
  </w:footnote>
  <w:footnote w:type="continuationSeparator" w:id="0">
    <w:p w14:paraId="7F20B20A" w14:textId="77777777" w:rsidR="00E93D24" w:rsidRDefault="00E93D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39F0C" w14:textId="77777777" w:rsidR="00E223AE" w:rsidRDefault="00051324">
    <w:pPr>
      <w:pStyle w:val="Kopfzeile"/>
    </w:pPr>
    <w:r>
      <w:rPr>
        <w:noProof/>
        <w:lang w:bidi="de-DE"/>
      </w:rPr>
      <mc:AlternateContent>
        <mc:Choice Requires="wps">
          <w:drawing>
            <wp:anchor distT="0" distB="0" distL="114300" distR="114300" simplePos="0" relativeHeight="251659264" behindDoc="1" locked="0" layoutInCell="1" allowOverlap="1" wp14:anchorId="6AFD47E2" wp14:editId="11BB9BAC">
              <wp:simplePos x="0" y="0"/>
              <wp:positionH relativeFrom="leftMargin">
                <wp:posOffset>237047</wp:posOffset>
              </wp:positionH>
              <wp:positionV relativeFrom="margin">
                <wp:posOffset>-31750</wp:posOffset>
              </wp:positionV>
              <wp:extent cx="723900" cy="7315200"/>
              <wp:effectExtent l="0" t="0" r="0" b="0"/>
              <wp:wrapNone/>
              <wp:docPr id="22" name="Textfeld 22" descr="Dokumenttitel"/>
              <wp:cNvGraphicFramePr/>
              <a:graphic xmlns:a="http://schemas.openxmlformats.org/drawingml/2006/main">
                <a:graphicData uri="http://schemas.microsoft.com/office/word/2010/wordprocessingShape">
                  <wps:wsp>
                    <wps:cNvSpPr txBox="1"/>
                    <wps:spPr>
                      <a:xfrm>
                        <a:off x="0" y="0"/>
                        <a:ext cx="7239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ookman Old Style" w:hAnsi="Bookman Old Style"/>
                            </w:rPr>
                            <w:alias w:val="Leistungsbeschreibung"/>
                            <w:tag w:val="Leistungsbeschreibung"/>
                            <w:id w:val="912749063"/>
                            <w15:appearance w15:val="hidden"/>
                          </w:sdtPr>
                          <w:sdtEndPr/>
                          <w:sdtContent>
                            <w:p w14:paraId="654FBE9E" w14:textId="77777777" w:rsidR="00051324" w:rsidRPr="00C17816" w:rsidRDefault="00C17816" w:rsidP="00051324">
                              <w:pPr>
                                <w:pStyle w:val="Titel"/>
                                <w:rPr>
                                  <w:rFonts w:ascii="Bookman Old Style" w:hAnsi="Bookman Old Style"/>
                                </w:rPr>
                              </w:pPr>
                              <w:r w:rsidRPr="00C17816">
                                <w:rPr>
                                  <w:rFonts w:ascii="Bookman Old Style" w:hAnsi="Bookman Old Style"/>
                                  <w:lang w:bidi="de-DE"/>
                                </w:rPr>
                                <w:t>Service Level Agreement</w:t>
                              </w:r>
                            </w:p>
                          </w:sdtContent>
                        </w:sdt>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D47E2" id="_x0000_t202" coordsize="21600,21600" o:spt="202" path="m,l,21600r21600,l21600,xe">
              <v:stroke joinstyle="miter"/>
              <v:path gradientshapeok="t" o:connecttype="rect"/>
            </v:shapetype>
            <v:shape id="Textfeld 22" o:spid="_x0000_s1026" type="#_x0000_t202" alt="Dokumenttitel" style="position:absolute;margin-left:18.65pt;margin-top:-2.5pt;width:57pt;height:8in;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" filled="f" stroked="f" strokeweight=".5pt">
              <v:textbox style="layout-flow:vertical;mso-layout-flow-alt:bottom-to-top" inset="0,14.4pt,18pt">
                <w:txbxContent>
                  <w:sdt>
                    <w:sdtPr>
                      <w:rPr>
                        <w:rFonts w:ascii="Bookman Old Style" w:hAnsi="Bookman Old Style"/>
                      </w:rPr>
                      <w:alias w:val="Leistungsbeschreibung"/>
                      <w:tag w:val="Leistungsbeschreibung"/>
                      <w:id w:val="912749063"/>
                      <w15:appearance w15:val="hidden"/>
                    </w:sdtPr>
                    <w:sdtEndPr/>
                    <w:sdtContent>
                      <w:p w14:paraId="654FBE9E" w14:textId="77777777" w:rsidR="00051324" w:rsidRPr="00C17816" w:rsidRDefault="00C17816" w:rsidP="00051324">
                        <w:pPr>
                          <w:pStyle w:val="Titel"/>
                          <w:rPr>
                            <w:rFonts w:ascii="Bookman Old Style" w:hAnsi="Bookman Old Style"/>
                          </w:rPr>
                        </w:pPr>
                        <w:r w:rsidRPr="00C17816">
                          <w:rPr>
                            <w:rFonts w:ascii="Bookman Old Style" w:hAnsi="Bookman Old Style"/>
                            <w:lang w:bidi="de-DE"/>
                          </w:rPr>
                          <w:t>Service Level Agreement</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BC1D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CD4B99"/>
    <w:multiLevelType w:val="hybridMultilevel"/>
    <w:tmpl w:val="C5D40BD2"/>
    <w:lvl w:ilvl="0" w:tplc="E7FA1874">
      <w:start w:val="1"/>
      <w:numFmt w:val="bullet"/>
      <w:lvlText w:val="•"/>
      <w:lvlJc w:val="left"/>
      <w:pPr>
        <w:tabs>
          <w:tab w:val="num" w:pos="720"/>
        </w:tabs>
        <w:ind w:left="720" w:hanging="360"/>
      </w:pPr>
      <w:rPr>
        <w:rFonts w:ascii="Arial" w:hAnsi="Arial" w:hint="default"/>
      </w:rPr>
    </w:lvl>
    <w:lvl w:ilvl="1" w:tplc="7EDAE008">
      <w:start w:val="1"/>
      <w:numFmt w:val="bullet"/>
      <w:lvlText w:val="•"/>
      <w:lvlJc w:val="left"/>
      <w:pPr>
        <w:tabs>
          <w:tab w:val="num" w:pos="1440"/>
        </w:tabs>
        <w:ind w:left="1440" w:hanging="360"/>
      </w:pPr>
      <w:rPr>
        <w:rFonts w:ascii="Arial" w:hAnsi="Arial" w:hint="default"/>
      </w:rPr>
    </w:lvl>
    <w:lvl w:ilvl="2" w:tplc="52FAAD18" w:tentative="1">
      <w:start w:val="1"/>
      <w:numFmt w:val="bullet"/>
      <w:lvlText w:val="•"/>
      <w:lvlJc w:val="left"/>
      <w:pPr>
        <w:tabs>
          <w:tab w:val="num" w:pos="2160"/>
        </w:tabs>
        <w:ind w:left="2160" w:hanging="360"/>
      </w:pPr>
      <w:rPr>
        <w:rFonts w:ascii="Arial" w:hAnsi="Arial" w:hint="default"/>
      </w:rPr>
    </w:lvl>
    <w:lvl w:ilvl="3" w:tplc="E68297A2" w:tentative="1">
      <w:start w:val="1"/>
      <w:numFmt w:val="bullet"/>
      <w:lvlText w:val="•"/>
      <w:lvlJc w:val="left"/>
      <w:pPr>
        <w:tabs>
          <w:tab w:val="num" w:pos="2880"/>
        </w:tabs>
        <w:ind w:left="2880" w:hanging="360"/>
      </w:pPr>
      <w:rPr>
        <w:rFonts w:ascii="Arial" w:hAnsi="Arial" w:hint="default"/>
      </w:rPr>
    </w:lvl>
    <w:lvl w:ilvl="4" w:tplc="9A4E20F8" w:tentative="1">
      <w:start w:val="1"/>
      <w:numFmt w:val="bullet"/>
      <w:lvlText w:val="•"/>
      <w:lvlJc w:val="left"/>
      <w:pPr>
        <w:tabs>
          <w:tab w:val="num" w:pos="3600"/>
        </w:tabs>
        <w:ind w:left="3600" w:hanging="360"/>
      </w:pPr>
      <w:rPr>
        <w:rFonts w:ascii="Arial" w:hAnsi="Arial" w:hint="default"/>
      </w:rPr>
    </w:lvl>
    <w:lvl w:ilvl="5" w:tplc="1B46BB28" w:tentative="1">
      <w:start w:val="1"/>
      <w:numFmt w:val="bullet"/>
      <w:lvlText w:val="•"/>
      <w:lvlJc w:val="left"/>
      <w:pPr>
        <w:tabs>
          <w:tab w:val="num" w:pos="4320"/>
        </w:tabs>
        <w:ind w:left="4320" w:hanging="360"/>
      </w:pPr>
      <w:rPr>
        <w:rFonts w:ascii="Arial" w:hAnsi="Arial" w:hint="default"/>
      </w:rPr>
    </w:lvl>
    <w:lvl w:ilvl="6" w:tplc="735AE786" w:tentative="1">
      <w:start w:val="1"/>
      <w:numFmt w:val="bullet"/>
      <w:lvlText w:val="•"/>
      <w:lvlJc w:val="left"/>
      <w:pPr>
        <w:tabs>
          <w:tab w:val="num" w:pos="5040"/>
        </w:tabs>
        <w:ind w:left="5040" w:hanging="360"/>
      </w:pPr>
      <w:rPr>
        <w:rFonts w:ascii="Arial" w:hAnsi="Arial" w:hint="default"/>
      </w:rPr>
    </w:lvl>
    <w:lvl w:ilvl="7" w:tplc="C2CC9F24" w:tentative="1">
      <w:start w:val="1"/>
      <w:numFmt w:val="bullet"/>
      <w:lvlText w:val="•"/>
      <w:lvlJc w:val="left"/>
      <w:pPr>
        <w:tabs>
          <w:tab w:val="num" w:pos="5760"/>
        </w:tabs>
        <w:ind w:left="5760" w:hanging="360"/>
      </w:pPr>
      <w:rPr>
        <w:rFonts w:ascii="Arial" w:hAnsi="Arial" w:hint="default"/>
      </w:rPr>
    </w:lvl>
    <w:lvl w:ilvl="8" w:tplc="9C18EE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24"/>
    <w:rsid w:val="00011CC2"/>
    <w:rsid w:val="00051324"/>
    <w:rsid w:val="00062D1B"/>
    <w:rsid w:val="00114AFA"/>
    <w:rsid w:val="00152799"/>
    <w:rsid w:val="00154E3F"/>
    <w:rsid w:val="00175D7F"/>
    <w:rsid w:val="002164DC"/>
    <w:rsid w:val="00271D9D"/>
    <w:rsid w:val="00282723"/>
    <w:rsid w:val="002C6224"/>
    <w:rsid w:val="0032517A"/>
    <w:rsid w:val="003F6B87"/>
    <w:rsid w:val="00430971"/>
    <w:rsid w:val="00461138"/>
    <w:rsid w:val="0046686E"/>
    <w:rsid w:val="004842A5"/>
    <w:rsid w:val="004958EB"/>
    <w:rsid w:val="0052319D"/>
    <w:rsid w:val="005762C3"/>
    <w:rsid w:val="00584076"/>
    <w:rsid w:val="005A2DD8"/>
    <w:rsid w:val="005D5C74"/>
    <w:rsid w:val="00620952"/>
    <w:rsid w:val="00654881"/>
    <w:rsid w:val="006A203A"/>
    <w:rsid w:val="006B23CE"/>
    <w:rsid w:val="006E1403"/>
    <w:rsid w:val="00746D72"/>
    <w:rsid w:val="007506E7"/>
    <w:rsid w:val="00755722"/>
    <w:rsid w:val="007821FB"/>
    <w:rsid w:val="007F2EA4"/>
    <w:rsid w:val="007F3141"/>
    <w:rsid w:val="00826F83"/>
    <w:rsid w:val="008D7ECD"/>
    <w:rsid w:val="00944E1A"/>
    <w:rsid w:val="009478C7"/>
    <w:rsid w:val="009A0487"/>
    <w:rsid w:val="009B0A6C"/>
    <w:rsid w:val="009C6C28"/>
    <w:rsid w:val="00A1349D"/>
    <w:rsid w:val="00A27041"/>
    <w:rsid w:val="00A60FAC"/>
    <w:rsid w:val="00B55DE2"/>
    <w:rsid w:val="00B74C65"/>
    <w:rsid w:val="00BD7C0F"/>
    <w:rsid w:val="00C10EB3"/>
    <w:rsid w:val="00C17816"/>
    <w:rsid w:val="00D04347"/>
    <w:rsid w:val="00D11481"/>
    <w:rsid w:val="00D200A6"/>
    <w:rsid w:val="00DB279F"/>
    <w:rsid w:val="00E10A0E"/>
    <w:rsid w:val="00E119F1"/>
    <w:rsid w:val="00E223AE"/>
    <w:rsid w:val="00E93D24"/>
    <w:rsid w:val="00EC4441"/>
    <w:rsid w:val="00EC6DDE"/>
    <w:rsid w:val="00F2075B"/>
    <w:rsid w:val="00F85FB3"/>
    <w:rsid w:val="00FA68E1"/>
    <w:rsid w:val="00FD7602"/>
    <w:rsid w:val="00FE3D14"/>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75E409E"/>
  <w15:chartTrackingRefBased/>
  <w15:docId w15:val="{1E9EEAC7-5D48-4D1B-8083-7E72A224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de-DE"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19F1"/>
    <w:pPr>
      <w:spacing w:after="280" w:line="240" w:lineRule="auto"/>
    </w:pPr>
  </w:style>
  <w:style w:type="paragraph" w:styleId="berschrift1">
    <w:name w:val="heading 1"/>
    <w:basedOn w:val="Standard"/>
    <w:next w:val="Standard"/>
    <w:link w:val="berschrift1Zchn"/>
    <w:uiPriority w:val="9"/>
    <w:qFormat/>
    <w:rsid w:val="00746D72"/>
    <w:pPr>
      <w:keepNext/>
      <w:keepLines/>
      <w:pBdr>
        <w:bottom w:val="single" w:sz="8" w:space="0" w:color="FCDBDB" w:themeColor="accent1" w:themeTint="33"/>
      </w:pBdr>
      <w:spacing w:before="320" w:after="200"/>
      <w:outlineLvl w:val="0"/>
    </w:pPr>
    <w:rPr>
      <w:rFonts w:ascii="Bookman Old Style" w:eastAsiaTheme="majorEastAsia" w:hAnsi="Bookman Old Style" w:cstheme="majorBidi"/>
      <w:color w:val="404040" w:themeColor="text1" w:themeTint="BF"/>
      <w:sz w:val="36"/>
      <w:szCs w:val="36"/>
    </w:rPr>
  </w:style>
  <w:style w:type="paragraph" w:styleId="berschrift2">
    <w:name w:val="heading 2"/>
    <w:basedOn w:val="Standard"/>
    <w:next w:val="Standard"/>
    <w:link w:val="berschrift2Zchn"/>
    <w:uiPriority w:val="9"/>
    <w:unhideWhenUsed/>
    <w:qFormat/>
    <w:pPr>
      <w:keepNext/>
      <w:keepLines/>
      <w:spacing w:before="120" w:after="120"/>
      <w:outlineLvl w:val="1"/>
    </w:pPr>
    <w:rPr>
      <w:b/>
      <w:bCs/>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b/>
      <w:bCs/>
      <w:i/>
      <w:iCs/>
      <w:sz w:val="24"/>
      <w:szCs w:val="24"/>
    </w:rPr>
  </w:style>
  <w:style w:type="paragraph" w:styleId="berschrift4">
    <w:name w:val="heading 4"/>
    <w:basedOn w:val="Standard"/>
    <w:next w:val="Standard"/>
    <w:link w:val="berschrift4Zchn"/>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berschrift5">
    <w:name w:val="heading 5"/>
    <w:basedOn w:val="Standard"/>
    <w:next w:val="Standard"/>
    <w:link w:val="berschrift5Zchn"/>
    <w:uiPriority w:val="9"/>
    <w:semiHidden/>
    <w:unhideWhenUsed/>
    <w:qFormat/>
    <w:rsid w:val="005A2DD8"/>
    <w:pPr>
      <w:keepNext/>
      <w:keepLines/>
      <w:spacing w:before="40" w:after="0"/>
      <w:outlineLvl w:val="4"/>
    </w:pPr>
    <w:rPr>
      <w:rFonts w:asciiTheme="majorHAnsi" w:eastAsiaTheme="majorEastAsia" w:hAnsiTheme="majorHAnsi" w:cstheme="majorBidi"/>
      <w:color w:val="DF1010" w:themeColor="accent1" w:themeShade="BF"/>
    </w:rPr>
  </w:style>
  <w:style w:type="paragraph" w:styleId="berschrift6">
    <w:name w:val="heading 6"/>
    <w:basedOn w:val="Standard"/>
    <w:next w:val="Standard"/>
    <w:link w:val="berschrift6Zchn"/>
    <w:uiPriority w:val="9"/>
    <w:semiHidden/>
    <w:unhideWhenUsed/>
    <w:qFormat/>
    <w:rsid w:val="005A2DD8"/>
    <w:pPr>
      <w:keepNext/>
      <w:keepLines/>
      <w:spacing w:before="40" w:after="0"/>
      <w:outlineLvl w:val="5"/>
    </w:pPr>
    <w:rPr>
      <w:rFonts w:asciiTheme="majorHAnsi" w:eastAsiaTheme="majorEastAsia" w:hAnsiTheme="majorHAnsi" w:cstheme="majorBidi"/>
      <w:color w:val="940B0B" w:themeColor="accent1" w:themeShade="7F"/>
    </w:rPr>
  </w:style>
  <w:style w:type="paragraph" w:styleId="berschrift7">
    <w:name w:val="heading 7"/>
    <w:basedOn w:val="Standard"/>
    <w:next w:val="Standard"/>
    <w:link w:val="berschrift7Zchn"/>
    <w:uiPriority w:val="9"/>
    <w:semiHidden/>
    <w:unhideWhenUsed/>
    <w:qFormat/>
    <w:rsid w:val="005A2DD8"/>
    <w:pPr>
      <w:keepNext/>
      <w:keepLines/>
      <w:spacing w:before="40" w:after="0"/>
      <w:outlineLvl w:val="6"/>
    </w:pPr>
    <w:rPr>
      <w:rFonts w:asciiTheme="majorHAnsi" w:eastAsiaTheme="majorEastAsia" w:hAnsiTheme="majorHAnsi" w:cstheme="majorBidi"/>
      <w:i/>
      <w:iCs/>
      <w:color w:val="940B0B" w:themeColor="accent1" w:themeShade="7F"/>
    </w:rPr>
  </w:style>
  <w:style w:type="paragraph" w:styleId="berschrift8">
    <w:name w:val="heading 8"/>
    <w:basedOn w:val="Standard"/>
    <w:next w:val="Standard"/>
    <w:link w:val="berschrift8Zchn"/>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sid w:val="005A2DD8"/>
    <w:rPr>
      <w:color w:val="DF1010" w:themeColor="accent1" w:themeShade="BF"/>
    </w:rPr>
  </w:style>
  <w:style w:type="paragraph" w:styleId="Titel">
    <w:name w:val="Title"/>
    <w:basedOn w:val="Standard"/>
    <w:next w:val="Standard"/>
    <w:link w:val="TitelZchn"/>
    <w:uiPriority w:val="2"/>
    <w:qFormat/>
    <w:pPr>
      <w:spacing w:after="0"/>
      <w:jc w:val="right"/>
    </w:pPr>
    <w:rPr>
      <w:rFonts w:asciiTheme="majorHAnsi" w:eastAsiaTheme="majorEastAsia" w:hAnsiTheme="majorHAnsi" w:cstheme="majorBidi"/>
      <w:kern w:val="28"/>
      <w:sz w:val="62"/>
      <w:szCs w:val="62"/>
    </w:rPr>
  </w:style>
  <w:style w:type="character" w:customStyle="1" w:styleId="TitelZchn">
    <w:name w:val="Titel Zchn"/>
    <w:basedOn w:val="Absatz-Standardschriftart"/>
    <w:link w:val="Titel"/>
    <w:uiPriority w:val="2"/>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46D72"/>
    <w:rPr>
      <w:rFonts w:ascii="Bookman Old Style" w:eastAsiaTheme="majorEastAsia" w:hAnsi="Bookman Old Style" w:cstheme="majorBidi"/>
      <w:color w:val="404040" w:themeColor="text1" w:themeTint="BF"/>
      <w:sz w:val="36"/>
      <w:szCs w:val="36"/>
    </w:rPr>
  </w:style>
  <w:style w:type="character" w:customStyle="1" w:styleId="berschrift2Zchn">
    <w:name w:val="Überschrift 2 Zchn"/>
    <w:basedOn w:val="Absatz-Standardschriftart"/>
    <w:link w:val="berschrift2"/>
    <w:uiPriority w:val="9"/>
    <w:rPr>
      <w:b/>
      <w:bCs/>
      <w:sz w:val="26"/>
      <w:szCs w:val="26"/>
    </w:rPr>
  </w:style>
  <w:style w:type="character" w:customStyle="1" w:styleId="berschrift3Zchn">
    <w:name w:val="Überschrift 3 Zchn"/>
    <w:basedOn w:val="Absatz-Standardschriftart"/>
    <w:link w:val="berschrift3"/>
    <w:uiPriority w:val="9"/>
    <w:rPr>
      <w:b/>
      <w:bCs/>
      <w:i/>
      <w:iCs/>
      <w:sz w:val="24"/>
      <w:szCs w:val="24"/>
    </w:rPr>
  </w:style>
  <w:style w:type="paragraph" w:styleId="Kopfzeile">
    <w:name w:val="header"/>
    <w:basedOn w:val="Standard"/>
    <w:link w:val="KopfzeileZchn"/>
    <w:uiPriority w:val="99"/>
    <w:unhideWhenUsed/>
    <w:pPr>
      <w:tabs>
        <w:tab w:val="center" w:pos="4680"/>
        <w:tab w:val="right" w:pos="9360"/>
      </w:tabs>
      <w:spacing w:after="0"/>
    </w:pPr>
  </w:style>
  <w:style w:type="table" w:customStyle="1" w:styleId="Tipp-Tabelle">
    <w:name w:val="Tipp-Tabelle"/>
    <w:basedOn w:val="NormaleTabel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ptext">
    <w:name w:val="Tipptext"/>
    <w:basedOn w:val="Standard"/>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Symbol">
    <w:name w:val="Symbol"/>
    <w:basedOn w:val="Standard"/>
    <w:uiPriority w:val="99"/>
    <w:semiHidden/>
    <w:qFormat/>
    <w:pPr>
      <w:spacing w:before="160" w:after="160"/>
      <w:jc w:val="center"/>
    </w:p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DF1010" w:themeColor="accent1" w:themeShade="BF"/>
    </w:rPr>
  </w:style>
  <w:style w:type="table" w:customStyle="1" w:styleId="TabellefrLeistungsbeschreibung">
    <w:name w:val="Tabelle für Leistungsbeschreibung"/>
    <w:basedOn w:val="NormaleTabelle"/>
    <w:uiPriority w:val="99"/>
    <w:rsid w:val="005A2DD8"/>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DF1010" w:themeFill="accent1" w:themeFillShade="BF"/>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semiHidden/>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elle">
    <w:name w:val="Layouttabelle"/>
    <w:basedOn w:val="NormaleTabelle"/>
    <w:uiPriority w:val="99"/>
    <w:pPr>
      <w:spacing w:before="60" w:after="0" w:line="240" w:lineRule="auto"/>
      <w:ind w:left="144" w:right="144"/>
    </w:pPr>
    <w:tblPr>
      <w:tblCellMar>
        <w:left w:w="0" w:type="dxa"/>
        <w:right w:w="0" w:type="dxa"/>
      </w:tblCellMar>
    </w:tblPr>
  </w:style>
  <w:style w:type="paragraph" w:customStyle="1" w:styleId="Formularberschrift">
    <w:name w:val="Formularüberschrift"/>
    <w:basedOn w:val="Standard"/>
    <w:next w:val="Standard"/>
    <w:uiPriority w:val="2"/>
    <w:qFormat/>
    <w:rsid w:val="00BD7C0F"/>
    <w:pPr>
      <w:spacing w:before="80" w:after="60"/>
    </w:pPr>
    <w:rPr>
      <w:rFonts w:asciiTheme="majorHAnsi" w:eastAsiaTheme="majorEastAsia" w:hAnsiTheme="majorHAnsi" w:cstheme="majorBidi"/>
      <w:color w:val="DF1010" w:themeColor="accent1" w:themeShade="BF"/>
      <w:sz w:val="18"/>
    </w:rPr>
  </w:style>
  <w:style w:type="paragraph" w:customStyle="1" w:styleId="Name">
    <w:name w:val="Name"/>
    <w:basedOn w:val="Standard"/>
    <w:uiPriority w:val="2"/>
    <w:qFormat/>
    <w:rsid w:val="00D11481"/>
    <w:pPr>
      <w:spacing w:before="60" w:after="60"/>
    </w:pPr>
    <w:rPr>
      <w:rFonts w:ascii="Bookman Old Style" w:eastAsiaTheme="majorEastAsia" w:hAnsi="Bookman Old Style" w:cstheme="majorBidi"/>
      <w:sz w:val="36"/>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pPr>
  </w:style>
  <w:style w:type="character" w:customStyle="1" w:styleId="GruformelZchn">
    <w:name w:val="Grußformel Zchn"/>
    <w:basedOn w:val="Absatz-Standardschriftart"/>
    <w:link w:val="Gruformel"/>
    <w:uiPriority w:val="11"/>
  </w:style>
  <w:style w:type="table" w:customStyle="1" w:styleId="Signaturtabelle">
    <w:name w:val="Signaturtabelle"/>
    <w:basedOn w:val="NormaleTabelle"/>
    <w:uiPriority w:val="99"/>
    <w:pPr>
      <w:spacing w:after="0" w:line="240" w:lineRule="auto"/>
    </w:pPr>
    <w:tblPr/>
  </w:style>
  <w:style w:type="paragraph" w:styleId="Aufzhlungszeichen">
    <w:name w:val="List Bullet"/>
    <w:basedOn w:val="Standard"/>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pPr>
    <w:rPr>
      <w:i/>
      <w:iCs/>
      <w:sz w:val="18"/>
      <w:szCs w:val="18"/>
    </w:rPr>
  </w:style>
  <w:style w:type="character" w:customStyle="1" w:styleId="FuzeileZchn">
    <w:name w:val="Fußzeile Zchn"/>
    <w:basedOn w:val="Absatz-Standardschriftart"/>
    <w:link w:val="Fuzeile"/>
    <w:uiPriority w:val="99"/>
    <w:rPr>
      <w:i/>
      <w:iCs/>
      <w:sz w:val="18"/>
      <w:szCs w:val="18"/>
    </w:rPr>
  </w:style>
  <w:style w:type="character" w:customStyle="1" w:styleId="berschrift5Zchn">
    <w:name w:val="Überschrift 5 Zchn"/>
    <w:basedOn w:val="Absatz-Standardschriftart"/>
    <w:link w:val="berschrift5"/>
    <w:uiPriority w:val="9"/>
    <w:semiHidden/>
    <w:rsid w:val="005A2DD8"/>
    <w:rPr>
      <w:rFonts w:asciiTheme="majorHAnsi" w:eastAsiaTheme="majorEastAsia" w:hAnsiTheme="majorHAnsi" w:cstheme="majorBidi"/>
      <w:color w:val="DF1010" w:themeColor="accent1" w:themeShade="BF"/>
    </w:rPr>
  </w:style>
  <w:style w:type="character" w:customStyle="1" w:styleId="berschrift6Zchn">
    <w:name w:val="Überschrift 6 Zchn"/>
    <w:basedOn w:val="Absatz-Standardschriftart"/>
    <w:link w:val="berschrift6"/>
    <w:uiPriority w:val="9"/>
    <w:semiHidden/>
    <w:rsid w:val="005A2DD8"/>
    <w:rPr>
      <w:rFonts w:asciiTheme="majorHAnsi" w:eastAsiaTheme="majorEastAsia" w:hAnsiTheme="majorHAnsi" w:cstheme="majorBidi"/>
      <w:color w:val="940B0B" w:themeColor="accent1" w:themeShade="7F"/>
    </w:rPr>
  </w:style>
  <w:style w:type="character" w:customStyle="1" w:styleId="berschrift7Zchn">
    <w:name w:val="Überschrift 7 Zchn"/>
    <w:basedOn w:val="Absatz-Standardschriftart"/>
    <w:link w:val="berschrift7"/>
    <w:uiPriority w:val="9"/>
    <w:semiHidden/>
    <w:rsid w:val="005A2DD8"/>
    <w:rPr>
      <w:rFonts w:asciiTheme="majorHAnsi" w:eastAsiaTheme="majorEastAsia" w:hAnsiTheme="majorHAnsi" w:cstheme="majorBidi"/>
      <w:i/>
      <w:iCs/>
      <w:color w:val="940B0B" w:themeColor="accent1" w:themeShade="7F"/>
    </w:rPr>
  </w:style>
  <w:style w:type="character" w:customStyle="1" w:styleId="berschrift8Zchn">
    <w:name w:val="Überschrift 8 Zchn"/>
    <w:basedOn w:val="Absatz-Standardschriftart"/>
    <w:link w:val="berschrift8"/>
    <w:uiPriority w:val="9"/>
    <w:semiHidden/>
    <w:rsid w:val="005A2DD8"/>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5A2DD8"/>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5A2DD8"/>
    <w:rPr>
      <w:i/>
      <w:iCs/>
      <w:color w:val="DF1010" w:themeColor="accent1" w:themeShade="BF"/>
    </w:rPr>
  </w:style>
  <w:style w:type="paragraph" w:styleId="IntensivesZitat">
    <w:name w:val="Intense Quote"/>
    <w:basedOn w:val="Standard"/>
    <w:next w:val="Standard"/>
    <w:link w:val="IntensivesZitatZchn"/>
    <w:uiPriority w:val="30"/>
    <w:semiHidden/>
    <w:unhideWhenUsed/>
    <w:qFormat/>
    <w:rsid w:val="005A2DD8"/>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ivesZitatZchn">
    <w:name w:val="Intensives Zitat Zchn"/>
    <w:basedOn w:val="Absatz-Standardschriftart"/>
    <w:link w:val="IntensivesZitat"/>
    <w:uiPriority w:val="30"/>
    <w:semiHidden/>
    <w:rsid w:val="005A2DD8"/>
    <w:rPr>
      <w:i/>
      <w:iCs/>
      <w:color w:val="DF1010" w:themeColor="accent1" w:themeShade="BF"/>
    </w:rPr>
  </w:style>
  <w:style w:type="character" w:styleId="IntensiverVerweis">
    <w:name w:val="Intense Reference"/>
    <w:basedOn w:val="Absatz-Standardschriftart"/>
    <w:uiPriority w:val="32"/>
    <w:semiHidden/>
    <w:unhideWhenUsed/>
    <w:qFormat/>
    <w:rsid w:val="005A2DD8"/>
    <w:rPr>
      <w:b/>
      <w:bCs/>
      <w:caps w:val="0"/>
      <w:smallCaps/>
      <w:color w:val="DF1010" w:themeColor="accent1" w:themeShade="BF"/>
      <w:spacing w:val="5"/>
    </w:rPr>
  </w:style>
  <w:style w:type="paragraph" w:styleId="Blocktext">
    <w:name w:val="Block Text"/>
    <w:basedOn w:val="Standard"/>
    <w:uiPriority w:val="99"/>
    <w:semiHidden/>
    <w:unhideWhenUsed/>
    <w:rsid w:val="005A2DD8"/>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BesuchterLink">
    <w:name w:val="FollowedHyperlink"/>
    <w:basedOn w:val="Absatz-Standardschriftart"/>
    <w:uiPriority w:val="99"/>
    <w:semiHidden/>
    <w:unhideWhenUsed/>
    <w:rsid w:val="005A2DD8"/>
    <w:rPr>
      <w:color w:val="7B4968" w:themeColor="accent5" w:themeShade="BF"/>
      <w:u w:val="single"/>
    </w:rPr>
  </w:style>
  <w:style w:type="character" w:styleId="Hyperlink">
    <w:name w:val="Hyperlink"/>
    <w:basedOn w:val="Absatz-Standardschriftart"/>
    <w:uiPriority w:val="99"/>
    <w:semiHidden/>
    <w:unhideWhenUsed/>
    <w:rsid w:val="005A2DD8"/>
    <w:rPr>
      <w:color w:val="295A66" w:themeColor="accent4" w:themeShade="80"/>
      <w:u w:val="single"/>
    </w:rPr>
  </w:style>
  <w:style w:type="character" w:customStyle="1" w:styleId="UngelsteErwhnung1">
    <w:name w:val="Ungelöste Erwähnung1"/>
    <w:basedOn w:val="Absatz-Standardschriftart"/>
    <w:uiPriority w:val="99"/>
    <w:semiHidden/>
    <w:unhideWhenUsed/>
    <w:rsid w:val="005A2DD8"/>
    <w:rPr>
      <w:color w:val="595959" w:themeColor="text1" w:themeTint="A6"/>
      <w:shd w:val="clear" w:color="auto" w:fill="E1DFDD"/>
    </w:rPr>
  </w:style>
  <w:style w:type="paragraph" w:styleId="StandardWeb">
    <w:name w:val="Normal (Web)"/>
    <w:basedOn w:val="Standard"/>
    <w:uiPriority w:val="99"/>
    <w:semiHidden/>
    <w:unhideWhenUsed/>
    <w:rsid w:val="00FE3D14"/>
    <w:pPr>
      <w:spacing w:before="100" w:beforeAutospacing="1" w:after="100" w:afterAutospacing="1"/>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0442">
      <w:bodyDiv w:val="1"/>
      <w:marLeft w:val="0"/>
      <w:marRight w:val="0"/>
      <w:marTop w:val="0"/>
      <w:marBottom w:val="0"/>
      <w:divBdr>
        <w:top w:val="none" w:sz="0" w:space="0" w:color="auto"/>
        <w:left w:val="none" w:sz="0" w:space="0" w:color="auto"/>
        <w:bottom w:val="none" w:sz="0" w:space="0" w:color="auto"/>
        <w:right w:val="none" w:sz="0" w:space="0" w:color="auto"/>
      </w:divBdr>
      <w:divsChild>
        <w:div w:id="1704553402">
          <w:marLeft w:val="1440"/>
          <w:marRight w:val="0"/>
          <w:marTop w:val="100"/>
          <w:marBottom w:val="0"/>
          <w:divBdr>
            <w:top w:val="none" w:sz="0" w:space="0" w:color="auto"/>
            <w:left w:val="none" w:sz="0" w:space="0" w:color="auto"/>
            <w:bottom w:val="none" w:sz="0" w:space="0" w:color="auto"/>
            <w:right w:val="none" w:sz="0" w:space="0" w:color="auto"/>
          </w:divBdr>
        </w:div>
        <w:div w:id="1794984768">
          <w:marLeft w:val="1440"/>
          <w:marRight w:val="0"/>
          <w:marTop w:val="100"/>
          <w:marBottom w:val="0"/>
          <w:divBdr>
            <w:top w:val="none" w:sz="0" w:space="0" w:color="auto"/>
            <w:left w:val="none" w:sz="0" w:space="0" w:color="auto"/>
            <w:bottom w:val="none" w:sz="0" w:space="0" w:color="auto"/>
            <w:right w:val="none" w:sz="0" w:space="0" w:color="auto"/>
          </w:divBdr>
        </w:div>
        <w:div w:id="1202092418">
          <w:marLeft w:val="1440"/>
          <w:marRight w:val="0"/>
          <w:marTop w:val="100"/>
          <w:marBottom w:val="0"/>
          <w:divBdr>
            <w:top w:val="none" w:sz="0" w:space="0" w:color="auto"/>
            <w:left w:val="none" w:sz="0" w:space="0" w:color="auto"/>
            <w:bottom w:val="none" w:sz="0" w:space="0" w:color="auto"/>
            <w:right w:val="none" w:sz="0" w:space="0" w:color="auto"/>
          </w:divBdr>
        </w:div>
        <w:div w:id="1627933598">
          <w:marLeft w:val="1440"/>
          <w:marRight w:val="0"/>
          <w:marTop w:val="100"/>
          <w:marBottom w:val="0"/>
          <w:divBdr>
            <w:top w:val="none" w:sz="0" w:space="0" w:color="auto"/>
            <w:left w:val="none" w:sz="0" w:space="0" w:color="auto"/>
            <w:bottom w:val="none" w:sz="0" w:space="0" w:color="auto"/>
            <w:right w:val="none" w:sz="0" w:space="0" w:color="auto"/>
          </w:divBdr>
        </w:div>
      </w:divsChild>
    </w:div>
    <w:div w:id="225992692">
      <w:bodyDiv w:val="1"/>
      <w:marLeft w:val="0"/>
      <w:marRight w:val="0"/>
      <w:marTop w:val="0"/>
      <w:marBottom w:val="0"/>
      <w:divBdr>
        <w:top w:val="none" w:sz="0" w:space="0" w:color="auto"/>
        <w:left w:val="none" w:sz="0" w:space="0" w:color="auto"/>
        <w:bottom w:val="none" w:sz="0" w:space="0" w:color="auto"/>
        <w:right w:val="none" w:sz="0" w:space="0" w:color="auto"/>
      </w:divBdr>
    </w:div>
    <w:div w:id="880632475">
      <w:bodyDiv w:val="1"/>
      <w:marLeft w:val="0"/>
      <w:marRight w:val="0"/>
      <w:marTop w:val="0"/>
      <w:marBottom w:val="0"/>
      <w:divBdr>
        <w:top w:val="none" w:sz="0" w:space="0" w:color="auto"/>
        <w:left w:val="none" w:sz="0" w:space="0" w:color="auto"/>
        <w:bottom w:val="none" w:sz="0" w:space="0" w:color="auto"/>
        <w:right w:val="none" w:sz="0" w:space="0" w:color="auto"/>
      </w:divBdr>
    </w:div>
    <w:div w:id="974602685">
      <w:bodyDiv w:val="1"/>
      <w:marLeft w:val="0"/>
      <w:marRight w:val="0"/>
      <w:marTop w:val="0"/>
      <w:marBottom w:val="0"/>
      <w:divBdr>
        <w:top w:val="none" w:sz="0" w:space="0" w:color="auto"/>
        <w:left w:val="none" w:sz="0" w:space="0" w:color="auto"/>
        <w:bottom w:val="none" w:sz="0" w:space="0" w:color="auto"/>
        <w:right w:val="none" w:sz="0" w:space="0" w:color="auto"/>
      </w:divBdr>
      <w:divsChild>
        <w:div w:id="840705645">
          <w:marLeft w:val="144"/>
          <w:marRight w:val="0"/>
          <w:marTop w:val="240"/>
          <w:marBottom w:val="40"/>
          <w:divBdr>
            <w:top w:val="none" w:sz="0" w:space="0" w:color="auto"/>
            <w:left w:val="none" w:sz="0" w:space="0" w:color="auto"/>
            <w:bottom w:val="none" w:sz="0" w:space="0" w:color="auto"/>
            <w:right w:val="none" w:sz="0" w:space="0" w:color="auto"/>
          </w:divBdr>
        </w:div>
        <w:div w:id="1420633780">
          <w:marLeft w:val="144"/>
          <w:marRight w:val="0"/>
          <w:marTop w:val="240"/>
          <w:marBottom w:val="40"/>
          <w:divBdr>
            <w:top w:val="none" w:sz="0" w:space="0" w:color="auto"/>
            <w:left w:val="none" w:sz="0" w:space="0" w:color="auto"/>
            <w:bottom w:val="none" w:sz="0" w:space="0" w:color="auto"/>
            <w:right w:val="none" w:sz="0" w:space="0" w:color="auto"/>
          </w:divBdr>
        </w:div>
        <w:div w:id="2129396868">
          <w:marLeft w:val="144"/>
          <w:marRight w:val="0"/>
          <w:marTop w:val="240"/>
          <w:marBottom w:val="40"/>
          <w:divBdr>
            <w:top w:val="none" w:sz="0" w:space="0" w:color="auto"/>
            <w:left w:val="none" w:sz="0" w:space="0" w:color="auto"/>
            <w:bottom w:val="none" w:sz="0" w:space="0" w:color="auto"/>
            <w:right w:val="none" w:sz="0" w:space="0" w:color="auto"/>
          </w:divBdr>
        </w:div>
        <w:div w:id="490099723">
          <w:marLeft w:val="144"/>
          <w:marRight w:val="0"/>
          <w:marTop w:val="240"/>
          <w:marBottom w:val="40"/>
          <w:divBdr>
            <w:top w:val="none" w:sz="0" w:space="0" w:color="auto"/>
            <w:left w:val="none" w:sz="0" w:space="0" w:color="auto"/>
            <w:bottom w:val="none" w:sz="0" w:space="0" w:color="auto"/>
            <w:right w:val="none" w:sz="0" w:space="0" w:color="auto"/>
          </w:divBdr>
        </w:div>
      </w:divsChild>
    </w:div>
    <w:div w:id="1014914077">
      <w:bodyDiv w:val="1"/>
      <w:marLeft w:val="0"/>
      <w:marRight w:val="0"/>
      <w:marTop w:val="0"/>
      <w:marBottom w:val="0"/>
      <w:divBdr>
        <w:top w:val="none" w:sz="0" w:space="0" w:color="auto"/>
        <w:left w:val="none" w:sz="0" w:space="0" w:color="auto"/>
        <w:bottom w:val="none" w:sz="0" w:space="0" w:color="auto"/>
        <w:right w:val="none" w:sz="0" w:space="0" w:color="auto"/>
      </w:divBdr>
      <w:divsChild>
        <w:div w:id="1536309646">
          <w:marLeft w:val="144"/>
          <w:marRight w:val="0"/>
          <w:marTop w:val="240"/>
          <w:marBottom w:val="40"/>
          <w:divBdr>
            <w:top w:val="none" w:sz="0" w:space="0" w:color="auto"/>
            <w:left w:val="none" w:sz="0" w:space="0" w:color="auto"/>
            <w:bottom w:val="none" w:sz="0" w:space="0" w:color="auto"/>
            <w:right w:val="none" w:sz="0" w:space="0" w:color="auto"/>
          </w:divBdr>
        </w:div>
        <w:div w:id="973952805">
          <w:marLeft w:val="144"/>
          <w:marRight w:val="0"/>
          <w:marTop w:val="240"/>
          <w:marBottom w:val="40"/>
          <w:divBdr>
            <w:top w:val="none" w:sz="0" w:space="0" w:color="auto"/>
            <w:left w:val="none" w:sz="0" w:space="0" w:color="auto"/>
            <w:bottom w:val="none" w:sz="0" w:space="0" w:color="auto"/>
            <w:right w:val="none" w:sz="0" w:space="0" w:color="auto"/>
          </w:divBdr>
        </w:div>
        <w:div w:id="548344949">
          <w:marLeft w:val="144"/>
          <w:marRight w:val="0"/>
          <w:marTop w:val="240"/>
          <w:marBottom w:val="40"/>
          <w:divBdr>
            <w:top w:val="none" w:sz="0" w:space="0" w:color="auto"/>
            <w:left w:val="none" w:sz="0" w:space="0" w:color="auto"/>
            <w:bottom w:val="none" w:sz="0" w:space="0" w:color="auto"/>
            <w:right w:val="none" w:sz="0" w:space="0" w:color="auto"/>
          </w:divBdr>
        </w:div>
        <w:div w:id="205989582">
          <w:marLeft w:val="144"/>
          <w:marRight w:val="0"/>
          <w:marTop w:val="240"/>
          <w:marBottom w:val="4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58463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06251944">
      <w:bodyDiv w:val="1"/>
      <w:marLeft w:val="0"/>
      <w:marRight w:val="0"/>
      <w:marTop w:val="0"/>
      <w:marBottom w:val="0"/>
      <w:divBdr>
        <w:top w:val="none" w:sz="0" w:space="0" w:color="auto"/>
        <w:left w:val="none" w:sz="0" w:space="0" w:color="auto"/>
        <w:bottom w:val="none" w:sz="0" w:space="0" w:color="auto"/>
        <w:right w:val="none" w:sz="0" w:space="0" w:color="auto"/>
      </w:divBdr>
    </w:div>
    <w:div w:id="1719740520">
      <w:bodyDiv w:val="1"/>
      <w:marLeft w:val="0"/>
      <w:marRight w:val="0"/>
      <w:marTop w:val="0"/>
      <w:marBottom w:val="0"/>
      <w:divBdr>
        <w:top w:val="none" w:sz="0" w:space="0" w:color="auto"/>
        <w:left w:val="none" w:sz="0" w:space="0" w:color="auto"/>
        <w:bottom w:val="none" w:sz="0" w:space="0" w:color="auto"/>
        <w:right w:val="none" w:sz="0" w:space="0" w:color="auto"/>
      </w:divBdr>
      <w:divsChild>
        <w:div w:id="123738132">
          <w:marLeft w:val="144"/>
          <w:marRight w:val="0"/>
          <w:marTop w:val="240"/>
          <w:marBottom w:val="40"/>
          <w:divBdr>
            <w:top w:val="none" w:sz="0" w:space="0" w:color="auto"/>
            <w:left w:val="none" w:sz="0" w:space="0" w:color="auto"/>
            <w:bottom w:val="none" w:sz="0" w:space="0" w:color="auto"/>
            <w:right w:val="none" w:sz="0" w:space="0" w:color="auto"/>
          </w:divBdr>
        </w:div>
        <w:div w:id="1936741162">
          <w:marLeft w:val="144"/>
          <w:marRight w:val="0"/>
          <w:marTop w:val="240"/>
          <w:marBottom w:val="40"/>
          <w:divBdr>
            <w:top w:val="none" w:sz="0" w:space="0" w:color="auto"/>
            <w:left w:val="none" w:sz="0" w:space="0" w:color="auto"/>
            <w:bottom w:val="none" w:sz="0" w:space="0" w:color="auto"/>
            <w:right w:val="none" w:sz="0" w:space="0" w:color="auto"/>
          </w:divBdr>
        </w:div>
        <w:div w:id="1795755184">
          <w:marLeft w:val="144"/>
          <w:marRight w:val="0"/>
          <w:marTop w:val="240"/>
          <w:marBottom w:val="40"/>
          <w:divBdr>
            <w:top w:val="none" w:sz="0" w:space="0" w:color="auto"/>
            <w:left w:val="none" w:sz="0" w:space="0" w:color="auto"/>
            <w:bottom w:val="none" w:sz="0" w:space="0" w:color="auto"/>
            <w:right w:val="none" w:sz="0" w:space="0" w:color="auto"/>
          </w:divBdr>
        </w:div>
        <w:div w:id="1279947079">
          <w:marLeft w:val="144"/>
          <w:marRight w:val="0"/>
          <w:marTop w:val="240"/>
          <w:marBottom w:val="40"/>
          <w:divBdr>
            <w:top w:val="none" w:sz="0" w:space="0" w:color="auto"/>
            <w:left w:val="none" w:sz="0" w:space="0" w:color="auto"/>
            <w:bottom w:val="none" w:sz="0" w:space="0" w:color="auto"/>
            <w:right w:val="none" w:sz="0" w:space="0" w:color="auto"/>
          </w:divBdr>
        </w:div>
      </w:divsChild>
    </w:div>
    <w:div w:id="17289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a\AppData\Roaming\Microsoft\Templates\Leistungsbeschreibung%20(rot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A19B67E3674A05A9A7D531406C8F72"/>
        <w:category>
          <w:name w:val="Allgemein"/>
          <w:gallery w:val="placeholder"/>
        </w:category>
        <w:types>
          <w:type w:val="bbPlcHdr"/>
        </w:types>
        <w:behaviors>
          <w:behavior w:val="content"/>
        </w:behaviors>
        <w:guid w:val="{4E1AAF6C-744F-4D6D-9011-54391D0DCEA4}"/>
      </w:docPartPr>
      <w:docPartBody>
        <w:p w:rsidR="00EB330D" w:rsidRDefault="00E463F1">
          <w:pPr>
            <w:pStyle w:val="77A19B67E3674A05A9A7D531406C8F72"/>
          </w:pPr>
          <w:r w:rsidRPr="00EC4441">
            <w:rPr>
              <w:lang w:bidi="de-DE"/>
            </w:rPr>
            <w:t>Firmenname</w:t>
          </w:r>
        </w:p>
      </w:docPartBody>
    </w:docPart>
    <w:docPart>
      <w:docPartPr>
        <w:name w:val="316387D6EF23472190D85BA6F337961E"/>
        <w:category>
          <w:name w:val="Allgemein"/>
          <w:gallery w:val="placeholder"/>
        </w:category>
        <w:types>
          <w:type w:val="bbPlcHdr"/>
        </w:types>
        <w:behaviors>
          <w:behavior w:val="content"/>
        </w:behaviors>
        <w:guid w:val="{1335321B-D4DD-4428-8D10-6146F65BD7C7}"/>
      </w:docPartPr>
      <w:docPartBody>
        <w:p w:rsidR="00EB330D" w:rsidRDefault="00E463F1">
          <w:pPr>
            <w:pStyle w:val="316387D6EF23472190D85BA6F337961E"/>
          </w:pPr>
          <w:r w:rsidRPr="00EC4441">
            <w:rPr>
              <w:lang w:bidi="de-DE"/>
            </w:rPr>
            <w:t>Firmenadresse</w:t>
          </w:r>
        </w:p>
      </w:docPartBody>
    </w:docPart>
    <w:docPart>
      <w:docPartPr>
        <w:name w:val="81B3AB3C377B4602AEF62679C050D3B8"/>
        <w:category>
          <w:name w:val="Allgemein"/>
          <w:gallery w:val="placeholder"/>
        </w:category>
        <w:types>
          <w:type w:val="bbPlcHdr"/>
        </w:types>
        <w:behaviors>
          <w:behavior w:val="content"/>
        </w:behaviors>
        <w:guid w:val="{CCCD62C0-22CF-4397-92FE-BEAC496FDF6F}"/>
      </w:docPartPr>
      <w:docPartBody>
        <w:p w:rsidR="00EB330D" w:rsidRDefault="00E463F1">
          <w:pPr>
            <w:pStyle w:val="81B3AB3C377B4602AEF62679C050D3B8"/>
          </w:pPr>
          <w:r w:rsidRPr="00EC4441">
            <w:rPr>
              <w:rStyle w:val="Platzhaltertext"/>
              <w:lang w:bidi="de-DE"/>
            </w:rPr>
            <w:t>000</w:t>
          </w:r>
        </w:p>
      </w:docPartBody>
    </w:docPart>
    <w:docPart>
      <w:docPartPr>
        <w:name w:val="D9853BB0CE8848B9A0F93C34A25B2BE1"/>
        <w:category>
          <w:name w:val="Allgemein"/>
          <w:gallery w:val="placeholder"/>
        </w:category>
        <w:types>
          <w:type w:val="bbPlcHdr"/>
        </w:types>
        <w:behaviors>
          <w:behavior w:val="content"/>
        </w:behaviors>
        <w:guid w:val="{3CD1CBF0-5498-4484-BF77-43ACC675F81A}"/>
      </w:docPartPr>
      <w:docPartBody>
        <w:p w:rsidR="00EB330D" w:rsidRDefault="00E463F1">
          <w:pPr>
            <w:pStyle w:val="D9853BB0CE8848B9A0F93C34A25B2BE1"/>
          </w:pPr>
          <w:r w:rsidRPr="00EC4441">
            <w:rPr>
              <w:rStyle w:val="Platzhaltertext"/>
              <w:lang w:bidi="de-DE"/>
            </w:rPr>
            <w:t>Kundenname</w:t>
          </w:r>
        </w:p>
      </w:docPartBody>
    </w:docPart>
    <w:docPart>
      <w:docPartPr>
        <w:name w:val="86A179F4D03A4641B7F8AB844FBEAA55"/>
        <w:category>
          <w:name w:val="Allgemein"/>
          <w:gallery w:val="placeholder"/>
        </w:category>
        <w:types>
          <w:type w:val="bbPlcHdr"/>
        </w:types>
        <w:behaviors>
          <w:behavior w:val="content"/>
        </w:behaviors>
        <w:guid w:val="{72EE798D-EB21-41B7-980E-E0EEF225751B}"/>
      </w:docPartPr>
      <w:docPartBody>
        <w:p w:rsidR="00EB330D" w:rsidRDefault="00E463F1">
          <w:pPr>
            <w:pStyle w:val="86A179F4D03A4641B7F8AB844FBEAA55"/>
          </w:pPr>
          <w:r w:rsidRPr="00EC4441">
            <w:rPr>
              <w:lang w:bidi="de-DE"/>
            </w:rPr>
            <w:t>Datum</w:t>
          </w:r>
        </w:p>
      </w:docPartBody>
    </w:docPart>
    <w:docPart>
      <w:docPartPr>
        <w:name w:val="46B2B39BEFF84EDD9592D58C0F6344FB"/>
        <w:category>
          <w:name w:val="Allgemein"/>
          <w:gallery w:val="placeholder"/>
        </w:category>
        <w:types>
          <w:type w:val="bbPlcHdr"/>
        </w:types>
        <w:behaviors>
          <w:behavior w:val="content"/>
        </w:behaviors>
        <w:guid w:val="{0649BA5D-BBEB-426D-920B-105A88D41FED}"/>
      </w:docPartPr>
      <w:docPartBody>
        <w:p w:rsidR="00EB330D" w:rsidRDefault="00E463F1">
          <w:pPr>
            <w:pStyle w:val="46B2B39BEFF84EDD9592D58C0F6344FB"/>
          </w:pPr>
          <w:r w:rsidRPr="00EC4441">
            <w:rPr>
              <w:lang w:bidi="de-DE"/>
            </w:rPr>
            <w:t>Kundenname</w:t>
          </w:r>
        </w:p>
      </w:docPartBody>
    </w:docPart>
    <w:docPart>
      <w:docPartPr>
        <w:name w:val="19E2EAD501DC4DDC915C93C73D3DA55C"/>
        <w:category>
          <w:name w:val="Allgemein"/>
          <w:gallery w:val="placeholder"/>
        </w:category>
        <w:types>
          <w:type w:val="bbPlcHdr"/>
        </w:types>
        <w:behaviors>
          <w:behavior w:val="content"/>
        </w:behaviors>
        <w:guid w:val="{3768EF6F-2C53-4802-BD38-498864B30D5F}"/>
      </w:docPartPr>
      <w:docPartBody>
        <w:p w:rsidR="00EB330D" w:rsidRDefault="00E463F1">
          <w:pPr>
            <w:pStyle w:val="19E2EAD501DC4DDC915C93C73D3DA55C"/>
          </w:pPr>
          <w:r w:rsidRPr="00EC4441">
            <w:rPr>
              <w:lang w:bidi="de-DE"/>
            </w:rPr>
            <w:t>Leistungszeitraum</w:t>
          </w:r>
        </w:p>
      </w:docPartBody>
    </w:docPart>
    <w:docPart>
      <w:docPartPr>
        <w:name w:val="F4C4ED000C614431A958A01528021A90"/>
        <w:category>
          <w:name w:val="Allgemein"/>
          <w:gallery w:val="placeholder"/>
        </w:category>
        <w:types>
          <w:type w:val="bbPlcHdr"/>
        </w:types>
        <w:behaviors>
          <w:behavior w:val="content"/>
        </w:behaviors>
        <w:guid w:val="{1513BD21-EA71-43F8-A1CA-CDBFD4EF029F}"/>
      </w:docPartPr>
      <w:docPartBody>
        <w:p w:rsidR="00EB330D" w:rsidRDefault="00E463F1">
          <w:pPr>
            <w:pStyle w:val="F4C4ED000C614431A958A01528021A90"/>
          </w:pPr>
          <w:r w:rsidRPr="00EC4441">
            <w:rPr>
              <w:lang w:bidi="de-DE"/>
            </w:rPr>
            <w:t>Projektmitarbeiter</w:t>
          </w:r>
        </w:p>
      </w:docPartBody>
    </w:docPart>
    <w:docPart>
      <w:docPartPr>
        <w:name w:val="D85F1967921A40B8834C03B6B3EF3A71"/>
        <w:category>
          <w:name w:val="Allgemein"/>
          <w:gallery w:val="placeholder"/>
        </w:category>
        <w:types>
          <w:type w:val="bbPlcHdr"/>
        </w:types>
        <w:behaviors>
          <w:behavior w:val="content"/>
        </w:behaviors>
        <w:guid w:val="{0EF2DAC0-5219-4218-9DD6-255DAB20E0BB}"/>
      </w:docPartPr>
      <w:docPartBody>
        <w:p w:rsidR="00EB330D" w:rsidRDefault="00E463F1">
          <w:pPr>
            <w:pStyle w:val="D85F1967921A40B8834C03B6B3EF3A71"/>
          </w:pPr>
          <w:r w:rsidRPr="00EC4441">
            <w:rPr>
              <w:lang w:bidi="de-DE"/>
            </w:rPr>
            <w:t>Auftragsumfang</w:t>
          </w:r>
        </w:p>
      </w:docPartBody>
    </w:docPart>
    <w:docPart>
      <w:docPartPr>
        <w:name w:val="3DD5A247C37D45AB90EACB8D38A72B71"/>
        <w:category>
          <w:name w:val="Allgemein"/>
          <w:gallery w:val="placeholder"/>
        </w:category>
        <w:types>
          <w:type w:val="bbPlcHdr"/>
        </w:types>
        <w:behaviors>
          <w:behavior w:val="content"/>
        </w:behaviors>
        <w:guid w:val="{62028844-5ABC-4DFA-872F-9020C9BA0116}"/>
      </w:docPartPr>
      <w:docPartBody>
        <w:p w:rsidR="00EB330D" w:rsidRDefault="00E463F1">
          <w:pPr>
            <w:pStyle w:val="3DD5A247C37D45AB90EACB8D38A72B71"/>
          </w:pPr>
          <w:r w:rsidRPr="00EC4441">
            <w:rPr>
              <w:lang w:bidi="de-DE"/>
            </w:rPr>
            <w:t>Auslagen- und Rechnungsverfahren</w:t>
          </w:r>
        </w:p>
      </w:docPartBody>
    </w:docPart>
    <w:docPart>
      <w:docPartPr>
        <w:name w:val="B7B3DA96379C415CA97D4BA22518FE9C"/>
        <w:category>
          <w:name w:val="Allgemein"/>
          <w:gallery w:val="placeholder"/>
        </w:category>
        <w:types>
          <w:type w:val="bbPlcHdr"/>
        </w:types>
        <w:behaviors>
          <w:behavior w:val="content"/>
        </w:behaviors>
        <w:guid w:val="{D269F042-17F0-490E-AFD9-78163A56FB4E}"/>
      </w:docPartPr>
      <w:docPartBody>
        <w:p w:rsidR="00EB330D" w:rsidRDefault="00E463F1">
          <w:pPr>
            <w:pStyle w:val="B7B3DA96379C415CA97D4BA22518FE9C"/>
          </w:pPr>
          <w:r w:rsidRPr="00EC4441">
            <w:rPr>
              <w:lang w:bidi="de-DE"/>
            </w:rPr>
            <w:t>Steuerungsprozess für Projektänderungen</w:t>
          </w:r>
        </w:p>
      </w:docPartBody>
    </w:docPart>
    <w:docPart>
      <w:docPartPr>
        <w:name w:val="682CCD45557B4A49B9256129A7C2CACA"/>
        <w:category>
          <w:name w:val="Allgemein"/>
          <w:gallery w:val="placeholder"/>
        </w:category>
        <w:types>
          <w:type w:val="bbPlcHdr"/>
        </w:types>
        <w:behaviors>
          <w:behavior w:val="content"/>
        </w:behaviors>
        <w:guid w:val="{39A972DD-8D70-4ECE-B31D-996061E4C87C}"/>
      </w:docPartPr>
      <w:docPartBody>
        <w:p w:rsidR="00EB330D" w:rsidRDefault="00E463F1">
          <w:pPr>
            <w:pStyle w:val="682CCD45557B4A49B9256129A7C2CACA"/>
          </w:pPr>
          <w:r w:rsidRPr="00AB7518">
            <w:rPr>
              <w:rStyle w:val="Platzhaltertext"/>
            </w:rPr>
            <w:t>Click or tap here to enter text.</w:t>
          </w:r>
        </w:p>
      </w:docPartBody>
    </w:docPart>
    <w:docPart>
      <w:docPartPr>
        <w:name w:val="0C27DDD5859647AFB8E9417E73B30F06"/>
        <w:category>
          <w:name w:val="Allgemein"/>
          <w:gallery w:val="placeholder"/>
        </w:category>
        <w:types>
          <w:type w:val="bbPlcHdr"/>
        </w:types>
        <w:behaviors>
          <w:behavior w:val="content"/>
        </w:behaviors>
        <w:guid w:val="{71F8682B-2D35-4B92-A449-45BD5411C463}"/>
      </w:docPartPr>
      <w:docPartBody>
        <w:p w:rsidR="00EB330D" w:rsidRDefault="00E463F1" w:rsidP="00E463F1">
          <w:pPr>
            <w:pStyle w:val="0C27DDD5859647AFB8E9417E73B30F06"/>
          </w:pPr>
          <w:r w:rsidRPr="00EC4441">
            <w:rPr>
              <w:lang w:bidi="de-DE"/>
            </w:rPr>
            <w:t>Firmenname</w:t>
          </w:r>
        </w:p>
      </w:docPartBody>
    </w:docPart>
    <w:docPart>
      <w:docPartPr>
        <w:name w:val="0AFBE62821074B01A063C17DFD31D0A9"/>
        <w:category>
          <w:name w:val="Allgemein"/>
          <w:gallery w:val="placeholder"/>
        </w:category>
        <w:types>
          <w:type w:val="bbPlcHdr"/>
        </w:types>
        <w:behaviors>
          <w:behavior w:val="content"/>
        </w:behaviors>
        <w:guid w:val="{85B54065-B21C-4E3F-A9FA-D5ABB7A91D5E}"/>
      </w:docPartPr>
      <w:docPartBody>
        <w:p w:rsidR="00EB330D" w:rsidRDefault="00E463F1" w:rsidP="00E463F1">
          <w:pPr>
            <w:pStyle w:val="0AFBE62821074B01A063C17DFD31D0A9"/>
          </w:pPr>
          <w:r w:rsidRPr="00EC4441">
            <w:rPr>
              <w:lang w:bidi="de-DE"/>
            </w:rPr>
            <w:t>Firmenadresse</w:t>
          </w:r>
        </w:p>
      </w:docPartBody>
    </w:docPart>
    <w:docPart>
      <w:docPartPr>
        <w:name w:val="5E041F7593DE4BA3A1CA21117F51571C"/>
        <w:category>
          <w:name w:val="Allgemein"/>
          <w:gallery w:val="placeholder"/>
        </w:category>
        <w:types>
          <w:type w:val="bbPlcHdr"/>
        </w:types>
        <w:behaviors>
          <w:behavior w:val="content"/>
        </w:behaviors>
        <w:guid w:val="{D6910E52-D793-4EB2-BC32-F942C2F26AE6}"/>
      </w:docPartPr>
      <w:docPartBody>
        <w:p w:rsidR="00EB330D" w:rsidRDefault="00E463F1" w:rsidP="00E463F1">
          <w:pPr>
            <w:pStyle w:val="5E041F7593DE4BA3A1CA21117F51571C"/>
          </w:pPr>
          <w:r w:rsidRPr="00EC4441">
            <w:rPr>
              <w:lang w:bidi="de-DE"/>
            </w:rPr>
            <w:t>Straße, PLZ Ort</w:t>
          </w:r>
        </w:p>
      </w:docPartBody>
    </w:docPart>
    <w:docPart>
      <w:docPartPr>
        <w:name w:val="B93A7C65DA584754A887C6EB9C654167"/>
        <w:category>
          <w:name w:val="Allgemein"/>
          <w:gallery w:val="placeholder"/>
        </w:category>
        <w:types>
          <w:type w:val="bbPlcHdr"/>
        </w:types>
        <w:behaviors>
          <w:behavior w:val="content"/>
        </w:behaviors>
        <w:guid w:val="{0914D4E8-044A-4518-9E7F-445A90A9AB1E}"/>
      </w:docPartPr>
      <w:docPartBody>
        <w:p w:rsidR="00EB330D" w:rsidRDefault="00E463F1" w:rsidP="00E463F1">
          <w:pPr>
            <w:pStyle w:val="B93A7C65DA584754A887C6EB9C654167"/>
          </w:pPr>
          <w:r w:rsidRPr="00EC4441">
            <w:rPr>
              <w:lang w:bidi="de-DE"/>
            </w:rPr>
            <w:t>für eine Vereinbarung zur Erbringung von Beratungsdiensten für</w:t>
          </w:r>
        </w:p>
      </w:docPartBody>
    </w:docPart>
    <w:docPart>
      <w:docPartPr>
        <w:name w:val="B68C9D0972894B41A2543F336CBD0FEC"/>
        <w:category>
          <w:name w:val="Allgemein"/>
          <w:gallery w:val="placeholder"/>
        </w:category>
        <w:types>
          <w:type w:val="bbPlcHdr"/>
        </w:types>
        <w:behaviors>
          <w:behavior w:val="content"/>
        </w:behaviors>
        <w:guid w:val="{62D7A7CA-818A-4C93-9D86-44754A62DF1F}"/>
      </w:docPartPr>
      <w:docPartBody>
        <w:p w:rsidR="00EB330D" w:rsidRDefault="00E463F1" w:rsidP="00E463F1">
          <w:pPr>
            <w:pStyle w:val="B68C9D0972894B41A2543F336CBD0FEC"/>
          </w:pPr>
          <w:r w:rsidRPr="00EC4441">
            <w:rPr>
              <w:lang w:bidi="de-DE"/>
            </w:rPr>
            <w:t>Datum</w:t>
          </w:r>
        </w:p>
      </w:docPartBody>
    </w:docPart>
    <w:docPart>
      <w:docPartPr>
        <w:name w:val="24B904E191F94AE7B12121477101CF26"/>
        <w:category>
          <w:name w:val="Allgemein"/>
          <w:gallery w:val="placeholder"/>
        </w:category>
        <w:types>
          <w:type w:val="bbPlcHdr"/>
        </w:types>
        <w:behaviors>
          <w:behavior w:val="content"/>
        </w:behaviors>
        <w:guid w:val="{EEDD9A9C-3D48-4BC3-898C-B3FE5C492C8B}"/>
      </w:docPartPr>
      <w:docPartBody>
        <w:p w:rsidR="00EB330D" w:rsidRDefault="00E463F1" w:rsidP="00E463F1">
          <w:pPr>
            <w:pStyle w:val="24B904E191F94AE7B12121477101CF26"/>
          </w:pPr>
          <w:r w:rsidRPr="00EC4441">
            <w:rPr>
              <w:lang w:bidi="de-DE"/>
            </w:rPr>
            <w:t>Datum</w:t>
          </w:r>
        </w:p>
      </w:docPartBody>
    </w:docPart>
    <w:docPart>
      <w:docPartPr>
        <w:name w:val="FA840DB0612742F383A6DAFDAC9491F9"/>
        <w:category>
          <w:name w:val="Allgemein"/>
          <w:gallery w:val="placeholder"/>
        </w:category>
        <w:types>
          <w:type w:val="bbPlcHdr"/>
        </w:types>
        <w:behaviors>
          <w:behavior w:val="content"/>
        </w:behaviors>
        <w:guid w:val="{F340D79D-E25A-4A47-9478-0028149FB082}"/>
      </w:docPartPr>
      <w:docPartBody>
        <w:p w:rsidR="00EB330D" w:rsidRDefault="00E463F1" w:rsidP="00E463F1">
          <w:pPr>
            <w:pStyle w:val="FA840DB0612742F383A6DAFDAC9491F9"/>
          </w:pPr>
          <w:r w:rsidRPr="00EC4441">
            <w:rPr>
              <w:lang w:bidi="de-DE"/>
            </w:rPr>
            <w:t>Dienstleistungen ausgeführt von:</w:t>
          </w:r>
        </w:p>
      </w:docPartBody>
    </w:docPart>
    <w:docPart>
      <w:docPartPr>
        <w:name w:val="1546594C04D945838FED59E2962CE6A3"/>
        <w:category>
          <w:name w:val="Allgemein"/>
          <w:gallery w:val="placeholder"/>
        </w:category>
        <w:types>
          <w:type w:val="bbPlcHdr"/>
        </w:types>
        <w:behaviors>
          <w:behavior w:val="content"/>
        </w:behaviors>
        <w:guid w:val="{673C3482-9AD2-4147-948D-C48331F8C752}"/>
      </w:docPartPr>
      <w:docPartBody>
        <w:p w:rsidR="00EB330D" w:rsidRDefault="00E463F1" w:rsidP="00E463F1">
          <w:pPr>
            <w:pStyle w:val="1546594C04D945838FED59E2962CE6A3"/>
          </w:pPr>
          <w:r w:rsidRPr="00EC4441">
            <w:rPr>
              <w:lang w:bidi="de-DE"/>
            </w:rPr>
            <w:t>Dienstleistungen ausgeführt für: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F1"/>
    <w:rsid w:val="00E463F1"/>
    <w:rsid w:val="00EB33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7A19B67E3674A05A9A7D531406C8F72">
    <w:name w:val="77A19B67E3674A05A9A7D531406C8F72"/>
  </w:style>
  <w:style w:type="paragraph" w:customStyle="1" w:styleId="316387D6EF23472190D85BA6F337961E">
    <w:name w:val="316387D6EF23472190D85BA6F337961E"/>
  </w:style>
  <w:style w:type="paragraph" w:customStyle="1" w:styleId="3E92286927B34CFFB2673E3C2B6A3537">
    <w:name w:val="3E92286927B34CFFB2673E3C2B6A3537"/>
  </w:style>
  <w:style w:type="character" w:styleId="Platzhaltertext">
    <w:name w:val="Placeholder Text"/>
    <w:basedOn w:val="Absatz-Standardschriftart"/>
    <w:uiPriority w:val="99"/>
    <w:semiHidden/>
    <w:rsid w:val="00EB330D"/>
    <w:rPr>
      <w:color w:val="2F5496" w:themeColor="accent1" w:themeShade="BF"/>
    </w:rPr>
  </w:style>
  <w:style w:type="paragraph" w:customStyle="1" w:styleId="81B3AB3C377B4602AEF62679C050D3B8">
    <w:name w:val="81B3AB3C377B4602AEF62679C050D3B8"/>
  </w:style>
  <w:style w:type="paragraph" w:customStyle="1" w:styleId="4F8B224553344B31AD1DF62A11952869">
    <w:name w:val="4F8B224553344B31AD1DF62A11952869"/>
  </w:style>
  <w:style w:type="paragraph" w:customStyle="1" w:styleId="D9853BB0CE8848B9A0F93C34A25B2BE1">
    <w:name w:val="D9853BB0CE8848B9A0F93C34A25B2BE1"/>
  </w:style>
  <w:style w:type="paragraph" w:customStyle="1" w:styleId="0CFDBAF79AA14E85A4F738DAD645581A">
    <w:name w:val="0CFDBAF79AA14E85A4F738DAD645581A"/>
  </w:style>
  <w:style w:type="paragraph" w:customStyle="1" w:styleId="65F1D12E3FF54B15AC1D8E856B869D05">
    <w:name w:val="65F1D12E3FF54B15AC1D8E856B869D05"/>
  </w:style>
  <w:style w:type="paragraph" w:customStyle="1" w:styleId="2537D7D7141A443F847DF4153E536B00">
    <w:name w:val="2537D7D7141A443F847DF4153E536B00"/>
  </w:style>
  <w:style w:type="paragraph" w:customStyle="1" w:styleId="86A179F4D03A4641B7F8AB844FBEAA55">
    <w:name w:val="86A179F4D03A4641B7F8AB844FBEAA55"/>
  </w:style>
  <w:style w:type="paragraph" w:customStyle="1" w:styleId="46B2B39BEFF84EDD9592D58C0F6344FB">
    <w:name w:val="46B2B39BEFF84EDD9592D58C0F6344FB"/>
  </w:style>
  <w:style w:type="paragraph" w:customStyle="1" w:styleId="0661730EBBC9427484466CBD0204999E">
    <w:name w:val="0661730EBBC9427484466CBD0204999E"/>
  </w:style>
  <w:style w:type="paragraph" w:customStyle="1" w:styleId="8F88A1A685D049B8BA7DB2EC25777079">
    <w:name w:val="8F88A1A685D049B8BA7DB2EC25777079"/>
  </w:style>
  <w:style w:type="paragraph" w:customStyle="1" w:styleId="83D1444726894D12B48979819310444A">
    <w:name w:val="83D1444726894D12B48979819310444A"/>
  </w:style>
  <w:style w:type="paragraph" w:customStyle="1" w:styleId="9213A5AEC195483DBC763EC20075DBC8">
    <w:name w:val="9213A5AEC195483DBC763EC20075DBC8"/>
  </w:style>
  <w:style w:type="paragraph" w:customStyle="1" w:styleId="Tipptext">
    <w:name w:val="Tipptext"/>
    <w:basedOn w:val="Standard"/>
    <w:uiPriority w:val="99"/>
    <w:semiHidden/>
    <w:pPr>
      <w:spacing w:before="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B1DB761C7226497CB58E968F02F2CC26">
    <w:name w:val="B1DB761C7226497CB58E968F02F2CC26"/>
  </w:style>
  <w:style w:type="paragraph" w:customStyle="1" w:styleId="CB3FBC1C13C44B479D860BD9FC6244F1">
    <w:name w:val="CB3FBC1C13C44B479D860BD9FC6244F1"/>
  </w:style>
  <w:style w:type="paragraph" w:customStyle="1" w:styleId="1C6FBF9E81404F51A154981C6EED3927">
    <w:name w:val="1C6FBF9E81404F51A154981C6EED3927"/>
  </w:style>
  <w:style w:type="paragraph" w:customStyle="1" w:styleId="9087E2A8B1DD43AA9A8003F22D517080">
    <w:name w:val="9087E2A8B1DD43AA9A8003F22D517080"/>
  </w:style>
  <w:style w:type="paragraph" w:customStyle="1" w:styleId="018CBD01BDD24AD5B4F8C99AC79B7156">
    <w:name w:val="018CBD01BDD24AD5B4F8C99AC79B7156"/>
  </w:style>
  <w:style w:type="paragraph" w:customStyle="1" w:styleId="D3719C0AE76F47E497E3060B32421A12">
    <w:name w:val="D3719C0AE76F47E497E3060B32421A12"/>
  </w:style>
  <w:style w:type="paragraph" w:customStyle="1" w:styleId="73A1AD4F94814578B9AD39F226253A36">
    <w:name w:val="73A1AD4F94814578B9AD39F226253A36"/>
  </w:style>
  <w:style w:type="paragraph" w:customStyle="1" w:styleId="FBF7A1D3590C4B119A5E026176E3BB8A">
    <w:name w:val="FBF7A1D3590C4B119A5E026176E3BB8A"/>
  </w:style>
  <w:style w:type="paragraph" w:customStyle="1" w:styleId="3AB0024541B04FF3B74CBD827099E788">
    <w:name w:val="3AB0024541B04FF3B74CBD827099E788"/>
  </w:style>
  <w:style w:type="paragraph" w:customStyle="1" w:styleId="BF25A20EADF64971ACE6B9C0A8A1EE59">
    <w:name w:val="BF25A20EADF64971ACE6B9C0A8A1EE59"/>
  </w:style>
  <w:style w:type="paragraph" w:customStyle="1" w:styleId="07053214B0034C8E8A4599B9684F0E29">
    <w:name w:val="07053214B0034C8E8A4599B9684F0E29"/>
  </w:style>
  <w:style w:type="paragraph" w:customStyle="1" w:styleId="60EE1FD258AC4E229BE23AF84EA07176">
    <w:name w:val="60EE1FD258AC4E229BE23AF84EA07176"/>
  </w:style>
  <w:style w:type="paragraph" w:customStyle="1" w:styleId="F0CA1A3E9E5E47CAAC56C72979CD0B6F">
    <w:name w:val="F0CA1A3E9E5E47CAAC56C72979CD0B6F"/>
  </w:style>
  <w:style w:type="paragraph" w:customStyle="1" w:styleId="19E2EAD501DC4DDC915C93C73D3DA55C">
    <w:name w:val="19E2EAD501DC4DDC915C93C73D3DA55C"/>
  </w:style>
  <w:style w:type="paragraph" w:customStyle="1" w:styleId="DB750FD9B7024DB88DE38DA78723A9CE">
    <w:name w:val="DB750FD9B7024DB88DE38DA78723A9CE"/>
  </w:style>
  <w:style w:type="paragraph" w:customStyle="1" w:styleId="61489DB5DE4A4EA5865153121B60ED5C">
    <w:name w:val="61489DB5DE4A4EA5865153121B60ED5C"/>
  </w:style>
  <w:style w:type="paragraph" w:customStyle="1" w:styleId="22C48CEF064943E8ABD751B0AB742B80">
    <w:name w:val="22C48CEF064943E8ABD751B0AB742B80"/>
  </w:style>
  <w:style w:type="paragraph" w:customStyle="1" w:styleId="0DCD0B4AE30146F2B0B58180A3DDD98F">
    <w:name w:val="0DCD0B4AE30146F2B0B58180A3DDD98F"/>
  </w:style>
  <w:style w:type="paragraph" w:customStyle="1" w:styleId="F4C4ED000C614431A958A01528021A90">
    <w:name w:val="F4C4ED000C614431A958A01528021A90"/>
  </w:style>
  <w:style w:type="paragraph" w:customStyle="1" w:styleId="0C2FF67186934C329CF333366BAFDBA5">
    <w:name w:val="0C2FF67186934C329CF333366BAFDBA5"/>
  </w:style>
  <w:style w:type="paragraph" w:customStyle="1" w:styleId="D85F1967921A40B8834C03B6B3EF3A71">
    <w:name w:val="D85F1967921A40B8834C03B6B3EF3A71"/>
  </w:style>
  <w:style w:type="paragraph" w:customStyle="1" w:styleId="9AF6841811654C3887B38A44CD61ED77">
    <w:name w:val="9AF6841811654C3887B38A44CD61ED77"/>
  </w:style>
  <w:style w:type="paragraph" w:customStyle="1" w:styleId="6409E9686C574400A4A3222E32C3FD04">
    <w:name w:val="6409E9686C574400A4A3222E32C3FD04"/>
  </w:style>
  <w:style w:type="paragraph" w:customStyle="1" w:styleId="A3BE4A9CE711449CAE3965F3C87E0C82">
    <w:name w:val="A3BE4A9CE711449CAE3965F3C87E0C82"/>
  </w:style>
  <w:style w:type="paragraph" w:customStyle="1" w:styleId="32DCB204A9814CACA8E12BEADD08B814">
    <w:name w:val="32DCB204A9814CACA8E12BEADD08B814"/>
  </w:style>
  <w:style w:type="paragraph" w:customStyle="1" w:styleId="2469D3BE310C4473A4714D9DE1EEF353">
    <w:name w:val="2469D3BE310C4473A4714D9DE1EEF353"/>
  </w:style>
  <w:style w:type="paragraph" w:customStyle="1" w:styleId="190E2916A66748BC9853CC544BDF649D">
    <w:name w:val="190E2916A66748BC9853CC544BDF649D"/>
  </w:style>
  <w:style w:type="paragraph" w:customStyle="1" w:styleId="E7FC709BF69B4BB18F021F2DC010408B">
    <w:name w:val="E7FC709BF69B4BB18F021F2DC010408B"/>
  </w:style>
  <w:style w:type="paragraph" w:customStyle="1" w:styleId="41C57FF1525C44F7AAD231863180DFCD">
    <w:name w:val="41C57FF1525C44F7AAD231863180DFCD"/>
  </w:style>
  <w:style w:type="paragraph" w:customStyle="1" w:styleId="7A760C9641B9442B97AF1D7093CBE7D6">
    <w:name w:val="7A760C9641B9442B97AF1D7093CBE7D6"/>
  </w:style>
  <w:style w:type="paragraph" w:customStyle="1" w:styleId="484386B286914F989CB6E4086E701041">
    <w:name w:val="484386B286914F989CB6E4086E701041"/>
  </w:style>
  <w:style w:type="paragraph" w:customStyle="1" w:styleId="FC520C065EEA4A2EBC64889318A0D2C7">
    <w:name w:val="FC520C065EEA4A2EBC64889318A0D2C7"/>
  </w:style>
  <w:style w:type="paragraph" w:customStyle="1" w:styleId="5598A91F83AD4FF2A222062927FD8CF9">
    <w:name w:val="5598A91F83AD4FF2A222062927FD8CF9"/>
  </w:style>
  <w:style w:type="paragraph" w:customStyle="1" w:styleId="654B6E776F8144DBAF56BDAFE523B569">
    <w:name w:val="654B6E776F8144DBAF56BDAFE523B569"/>
  </w:style>
  <w:style w:type="paragraph" w:customStyle="1" w:styleId="7D90EA7FA9794EA4BF9E43516B7D7592">
    <w:name w:val="7D90EA7FA9794EA4BF9E43516B7D7592"/>
  </w:style>
  <w:style w:type="paragraph" w:customStyle="1" w:styleId="56961CE146C841EFA31D652A26CAD313">
    <w:name w:val="56961CE146C841EFA31D652A26CAD313"/>
  </w:style>
  <w:style w:type="paragraph" w:customStyle="1" w:styleId="167315D48DE445189FB0A7445DC55176">
    <w:name w:val="167315D48DE445189FB0A7445DC55176"/>
  </w:style>
  <w:style w:type="paragraph" w:customStyle="1" w:styleId="2D96412ACDC94E388A5A1FA9016594B5">
    <w:name w:val="2D96412ACDC94E388A5A1FA9016594B5"/>
  </w:style>
  <w:style w:type="paragraph" w:customStyle="1" w:styleId="CFFC646F175A4A5CA0E34C80842733C4">
    <w:name w:val="CFFC646F175A4A5CA0E34C80842733C4"/>
  </w:style>
  <w:style w:type="paragraph" w:customStyle="1" w:styleId="51A4FF37A1D9491D9AE95906FC0E046F">
    <w:name w:val="51A4FF37A1D9491D9AE95906FC0E046F"/>
  </w:style>
  <w:style w:type="paragraph" w:customStyle="1" w:styleId="201F81907B4848E1B90A7B055B8BABD6">
    <w:name w:val="201F81907B4848E1B90A7B055B8BABD6"/>
  </w:style>
  <w:style w:type="paragraph" w:customStyle="1" w:styleId="B1E07D53FFAF4880A7B1ADCDDCE30895">
    <w:name w:val="B1E07D53FFAF4880A7B1ADCDDCE30895"/>
  </w:style>
  <w:style w:type="paragraph" w:customStyle="1" w:styleId="75165AD9063242DF89B60978FD38C3E8">
    <w:name w:val="75165AD9063242DF89B60978FD38C3E8"/>
  </w:style>
  <w:style w:type="paragraph" w:customStyle="1" w:styleId="05647BA8B42548B7A815C4FC7F59245D">
    <w:name w:val="05647BA8B42548B7A815C4FC7F59245D"/>
  </w:style>
  <w:style w:type="paragraph" w:customStyle="1" w:styleId="FE693DC0671D4A9DBF6C6827211B339A">
    <w:name w:val="FE693DC0671D4A9DBF6C6827211B339A"/>
  </w:style>
  <w:style w:type="paragraph" w:customStyle="1" w:styleId="4E69A881E7A04FF4A67F68F04F93817D">
    <w:name w:val="4E69A881E7A04FF4A67F68F04F93817D"/>
  </w:style>
  <w:style w:type="paragraph" w:customStyle="1" w:styleId="BA04B18E1C5B492DBA0EA9EBF31CB7D6">
    <w:name w:val="BA04B18E1C5B492DBA0EA9EBF31CB7D6"/>
  </w:style>
  <w:style w:type="paragraph" w:customStyle="1" w:styleId="D3C053FB569A45E6BBB85B991AEBAE1C">
    <w:name w:val="D3C053FB569A45E6BBB85B991AEBAE1C"/>
  </w:style>
  <w:style w:type="paragraph" w:customStyle="1" w:styleId="0081CE20F7F0431995B8F1EC9E7C424B">
    <w:name w:val="0081CE20F7F0431995B8F1EC9E7C424B"/>
  </w:style>
  <w:style w:type="paragraph" w:customStyle="1" w:styleId="C3DD58097F8848A68978236F73968FFF">
    <w:name w:val="C3DD58097F8848A68978236F73968FFF"/>
  </w:style>
  <w:style w:type="paragraph" w:customStyle="1" w:styleId="3DD5A247C37D45AB90EACB8D38A72B71">
    <w:name w:val="3DD5A247C37D45AB90EACB8D38A72B71"/>
  </w:style>
  <w:style w:type="paragraph" w:customStyle="1" w:styleId="51556D8EDEDE46B283DD6261455CCA7B">
    <w:name w:val="51556D8EDEDE46B283DD6261455CCA7B"/>
  </w:style>
  <w:style w:type="paragraph" w:customStyle="1" w:styleId="CD02006DA2314DF9A85B80A88F21CC08">
    <w:name w:val="CD02006DA2314DF9A85B80A88F21CC08"/>
  </w:style>
  <w:style w:type="paragraph" w:customStyle="1" w:styleId="FC5FA7211B974DF6933B121B9C06322B">
    <w:name w:val="FC5FA7211B974DF6933B121B9C06322B"/>
  </w:style>
  <w:style w:type="paragraph" w:customStyle="1" w:styleId="2717060A72BA43618E071117F545FCC9">
    <w:name w:val="2717060A72BA43618E071117F545FCC9"/>
  </w:style>
  <w:style w:type="paragraph" w:customStyle="1" w:styleId="49AFA7442AB5463CBF1A5B34F84A6DE7">
    <w:name w:val="49AFA7442AB5463CBF1A5B34F84A6DE7"/>
  </w:style>
  <w:style w:type="paragraph" w:customStyle="1" w:styleId="61AADD19BC2641ADA44E01321D7723D3">
    <w:name w:val="61AADD19BC2641ADA44E01321D7723D3"/>
  </w:style>
  <w:style w:type="paragraph" w:customStyle="1" w:styleId="853625366CB64DFE86633F9ACEE5F2F7">
    <w:name w:val="853625366CB64DFE86633F9ACEE5F2F7"/>
  </w:style>
  <w:style w:type="paragraph" w:customStyle="1" w:styleId="F5BD6C1E026D4472A9CDA2369CF4372B">
    <w:name w:val="F5BD6C1E026D4472A9CDA2369CF4372B"/>
  </w:style>
  <w:style w:type="paragraph" w:customStyle="1" w:styleId="B7430C48EBCB421EBD2F305908D543AD">
    <w:name w:val="B7430C48EBCB421EBD2F305908D543AD"/>
  </w:style>
  <w:style w:type="paragraph" w:customStyle="1" w:styleId="50845C9544474FECBA8B5486AF22F4A5">
    <w:name w:val="50845C9544474FECBA8B5486AF22F4A5"/>
  </w:style>
  <w:style w:type="paragraph" w:customStyle="1" w:styleId="79D154ADEAA642CCABD508014746238A">
    <w:name w:val="79D154ADEAA642CCABD508014746238A"/>
  </w:style>
  <w:style w:type="paragraph" w:customStyle="1" w:styleId="60BB35C2E1D64EAABB6555591F86624B">
    <w:name w:val="60BB35C2E1D64EAABB6555591F86624B"/>
  </w:style>
  <w:style w:type="paragraph" w:customStyle="1" w:styleId="C052DC494E914DD7956C966B9B134EE3">
    <w:name w:val="C052DC494E914DD7956C966B9B134EE3"/>
  </w:style>
  <w:style w:type="paragraph" w:customStyle="1" w:styleId="C247E43B39754527897ACB63984A952A">
    <w:name w:val="C247E43B39754527897ACB63984A952A"/>
  </w:style>
  <w:style w:type="paragraph" w:customStyle="1" w:styleId="6F9F3D5740CA4535A0B767E1ED1C0736">
    <w:name w:val="6F9F3D5740CA4535A0B767E1ED1C0736"/>
  </w:style>
  <w:style w:type="paragraph" w:customStyle="1" w:styleId="4E0D9FBE1DC34CB5AD555DB9876259AC">
    <w:name w:val="4E0D9FBE1DC34CB5AD555DB9876259AC"/>
  </w:style>
  <w:style w:type="paragraph" w:customStyle="1" w:styleId="B7B3DA96379C415CA97D4BA22518FE9C">
    <w:name w:val="B7B3DA96379C415CA97D4BA22518FE9C"/>
  </w:style>
  <w:style w:type="paragraph" w:customStyle="1" w:styleId="374E72FC56674B1AAD7017C167AB4C30">
    <w:name w:val="374E72FC56674B1AAD7017C167AB4C30"/>
  </w:style>
  <w:style w:type="paragraph" w:customStyle="1" w:styleId="53FF94E4148C4C2EAD655EFE3ABD4D14">
    <w:name w:val="53FF94E4148C4C2EAD655EFE3ABD4D14"/>
  </w:style>
  <w:style w:type="paragraph" w:customStyle="1" w:styleId="C3252FC62B8F4B3AB4BA1FD92A98044B">
    <w:name w:val="C3252FC62B8F4B3AB4BA1FD92A98044B"/>
  </w:style>
  <w:style w:type="paragraph" w:customStyle="1" w:styleId="1DDE6042E5EF45A290354069AB0025A7">
    <w:name w:val="1DDE6042E5EF45A290354069AB0025A7"/>
  </w:style>
  <w:style w:type="paragraph" w:customStyle="1" w:styleId="40E5031982DA454C86AB3A1E9E65E096">
    <w:name w:val="40E5031982DA454C86AB3A1E9E65E096"/>
  </w:style>
  <w:style w:type="paragraph" w:customStyle="1" w:styleId="EA540AE62F42427195991AAEEBC49F35">
    <w:name w:val="EA540AE62F42427195991AAEEBC49F35"/>
  </w:style>
  <w:style w:type="paragraph" w:customStyle="1" w:styleId="38C0517C5C7446DD9177555BFBB2D503">
    <w:name w:val="38C0517C5C7446DD9177555BFBB2D503"/>
  </w:style>
  <w:style w:type="paragraph" w:customStyle="1" w:styleId="0B281C0BCFF7430BB4D2C8426958FF8A">
    <w:name w:val="0B281C0BCFF7430BB4D2C8426958FF8A"/>
  </w:style>
  <w:style w:type="character" w:styleId="Fett">
    <w:name w:val="Strong"/>
    <w:basedOn w:val="Absatz-Standardschriftart"/>
    <w:uiPriority w:val="10"/>
    <w:unhideWhenUsed/>
    <w:qFormat/>
    <w:rPr>
      <w:b/>
      <w:bCs/>
    </w:rPr>
  </w:style>
  <w:style w:type="paragraph" w:customStyle="1" w:styleId="0E621E0F726149FDA4F649C3D6DA0987">
    <w:name w:val="0E621E0F726149FDA4F649C3D6DA0987"/>
  </w:style>
  <w:style w:type="paragraph" w:customStyle="1" w:styleId="04723D7A4C6848A086230BEECB2514BA">
    <w:name w:val="04723D7A4C6848A086230BEECB2514BA"/>
  </w:style>
  <w:style w:type="paragraph" w:customStyle="1" w:styleId="C97CE32D49BC4CAB9CC859CBC67FDF70">
    <w:name w:val="C97CE32D49BC4CAB9CC859CBC67FDF70"/>
  </w:style>
  <w:style w:type="paragraph" w:customStyle="1" w:styleId="D813528BC4A74C58AFAE165EA7CB65B9">
    <w:name w:val="D813528BC4A74C58AFAE165EA7CB65B9"/>
  </w:style>
  <w:style w:type="paragraph" w:customStyle="1" w:styleId="85DF6A10EA8741058EDAB80A1D4CA7C9">
    <w:name w:val="85DF6A10EA8741058EDAB80A1D4CA7C9"/>
  </w:style>
  <w:style w:type="paragraph" w:customStyle="1" w:styleId="ED14ACD86FB94832B44EB6AB4EA86052">
    <w:name w:val="ED14ACD86FB94832B44EB6AB4EA86052"/>
  </w:style>
  <w:style w:type="paragraph" w:customStyle="1" w:styleId="32CBAB67FB6746CD901865F187648CD1">
    <w:name w:val="32CBAB67FB6746CD901865F187648CD1"/>
  </w:style>
  <w:style w:type="paragraph" w:customStyle="1" w:styleId="83748B526E874296AE89064B13C2028B">
    <w:name w:val="83748B526E874296AE89064B13C2028B"/>
  </w:style>
  <w:style w:type="paragraph" w:customStyle="1" w:styleId="682CCD45557B4A49B9256129A7C2CACA">
    <w:name w:val="682CCD45557B4A49B9256129A7C2CACA"/>
  </w:style>
  <w:style w:type="paragraph" w:customStyle="1" w:styleId="0C27DDD5859647AFB8E9417E73B30F06">
    <w:name w:val="0C27DDD5859647AFB8E9417E73B30F06"/>
    <w:rsid w:val="00E463F1"/>
  </w:style>
  <w:style w:type="paragraph" w:customStyle="1" w:styleId="0AFBE62821074B01A063C17DFD31D0A9">
    <w:name w:val="0AFBE62821074B01A063C17DFD31D0A9"/>
    <w:rsid w:val="00E463F1"/>
  </w:style>
  <w:style w:type="paragraph" w:customStyle="1" w:styleId="5E041F7593DE4BA3A1CA21117F51571C">
    <w:name w:val="5E041F7593DE4BA3A1CA21117F51571C"/>
    <w:rsid w:val="00E463F1"/>
  </w:style>
  <w:style w:type="paragraph" w:customStyle="1" w:styleId="B93A7C65DA584754A887C6EB9C654167">
    <w:name w:val="B93A7C65DA584754A887C6EB9C654167"/>
    <w:rsid w:val="00E463F1"/>
  </w:style>
  <w:style w:type="paragraph" w:customStyle="1" w:styleId="B68C9D0972894B41A2543F336CBD0FEC">
    <w:name w:val="B68C9D0972894B41A2543F336CBD0FEC"/>
    <w:rsid w:val="00E463F1"/>
  </w:style>
  <w:style w:type="paragraph" w:customStyle="1" w:styleId="37F271ACA4E94C05A80CFD9FBDDEE6E9">
    <w:name w:val="37F271ACA4E94C05A80CFD9FBDDEE6E9"/>
    <w:rsid w:val="00E463F1"/>
  </w:style>
  <w:style w:type="paragraph" w:customStyle="1" w:styleId="CC082B3A41074F62B3273E15E005CBB3">
    <w:name w:val="CC082B3A41074F62B3273E15E005CBB3"/>
    <w:rsid w:val="00E463F1"/>
  </w:style>
  <w:style w:type="paragraph" w:customStyle="1" w:styleId="E288DC1C684E4D7791334456C0498048">
    <w:name w:val="E288DC1C684E4D7791334456C0498048"/>
    <w:rsid w:val="00E463F1"/>
  </w:style>
  <w:style w:type="paragraph" w:customStyle="1" w:styleId="249F074D44B34248A27FA75D5C4013B2">
    <w:name w:val="249F074D44B34248A27FA75D5C4013B2"/>
    <w:rsid w:val="00E463F1"/>
  </w:style>
  <w:style w:type="paragraph" w:customStyle="1" w:styleId="926AD45027F6421FBBE94579C66A7D07">
    <w:name w:val="926AD45027F6421FBBE94579C66A7D07"/>
    <w:rsid w:val="00E463F1"/>
  </w:style>
  <w:style w:type="paragraph" w:customStyle="1" w:styleId="7D93AD31310346649C0E56CF4887FC51">
    <w:name w:val="7D93AD31310346649C0E56CF4887FC51"/>
    <w:rsid w:val="00E463F1"/>
  </w:style>
  <w:style w:type="paragraph" w:customStyle="1" w:styleId="474946FAF3FD41B28173CAD04890618F">
    <w:name w:val="474946FAF3FD41B28173CAD04890618F"/>
    <w:rsid w:val="00E463F1"/>
  </w:style>
  <w:style w:type="paragraph" w:customStyle="1" w:styleId="4F5D97BBA9D94DDD83C518C9BF56970B">
    <w:name w:val="4F5D97BBA9D94DDD83C518C9BF56970B"/>
    <w:rsid w:val="00E463F1"/>
  </w:style>
  <w:style w:type="paragraph" w:customStyle="1" w:styleId="9E8B7099056446DAAF9A17F533CB443C">
    <w:name w:val="9E8B7099056446DAAF9A17F533CB443C"/>
    <w:rsid w:val="00E463F1"/>
  </w:style>
  <w:style w:type="paragraph" w:customStyle="1" w:styleId="24B904E191F94AE7B12121477101CF26">
    <w:name w:val="24B904E191F94AE7B12121477101CF26"/>
    <w:rsid w:val="00E463F1"/>
  </w:style>
  <w:style w:type="paragraph" w:customStyle="1" w:styleId="FA840DB0612742F383A6DAFDAC9491F9">
    <w:name w:val="FA840DB0612742F383A6DAFDAC9491F9"/>
    <w:rsid w:val="00E463F1"/>
  </w:style>
  <w:style w:type="paragraph" w:customStyle="1" w:styleId="1546594C04D945838FED59E2962CE6A3">
    <w:name w:val="1546594C04D945838FED59E2962CE6A3"/>
    <w:rsid w:val="00E463F1"/>
  </w:style>
  <w:style w:type="paragraph" w:customStyle="1" w:styleId="5597B18126784EE7ABBB33A528FCBBC1">
    <w:name w:val="5597B18126784EE7ABBB33A528FCBBC1"/>
    <w:rsid w:val="00E463F1"/>
  </w:style>
  <w:style w:type="paragraph" w:customStyle="1" w:styleId="05D3D054F2B44A47A34749809678D996">
    <w:name w:val="05D3D054F2B44A47A34749809678D996"/>
    <w:rsid w:val="00E463F1"/>
  </w:style>
  <w:style w:type="paragraph" w:customStyle="1" w:styleId="7143B7E2208F48F78F2D7CE0BA9BE70A">
    <w:name w:val="7143B7E2208F48F78F2D7CE0BA9BE70A"/>
    <w:rsid w:val="00E463F1"/>
  </w:style>
  <w:style w:type="paragraph" w:customStyle="1" w:styleId="344A630F61C14B48AD6183CB7B8E0A40">
    <w:name w:val="344A630F61C14B48AD6183CB7B8E0A40"/>
    <w:rsid w:val="00E463F1"/>
  </w:style>
  <w:style w:type="paragraph" w:customStyle="1" w:styleId="7A412ACB581C4A1BB29ADC68607DE657">
    <w:name w:val="7A412ACB581C4A1BB29ADC68607DE657"/>
    <w:rsid w:val="00E463F1"/>
  </w:style>
  <w:style w:type="paragraph" w:customStyle="1" w:styleId="31ED853AD561496081AA36A97360E51B">
    <w:name w:val="31ED853AD561496081AA36A97360E51B"/>
    <w:rsid w:val="00E463F1"/>
  </w:style>
  <w:style w:type="paragraph" w:customStyle="1" w:styleId="B1C458A7B5044CA6BEFEDE74035214DF">
    <w:name w:val="B1C458A7B5044CA6BEFEDE74035214DF"/>
    <w:rsid w:val="00E463F1"/>
  </w:style>
  <w:style w:type="paragraph" w:customStyle="1" w:styleId="A4E82C47ED544857B9C56A13AFE96687">
    <w:name w:val="A4E82C47ED544857B9C56A13AFE96687"/>
    <w:rsid w:val="00E463F1"/>
  </w:style>
  <w:style w:type="paragraph" w:customStyle="1" w:styleId="26E121EF3CF74B2C9A99A767DE03FEE1">
    <w:name w:val="26E121EF3CF74B2C9A99A767DE03FEE1"/>
    <w:rsid w:val="00E463F1"/>
  </w:style>
  <w:style w:type="paragraph" w:customStyle="1" w:styleId="3C4B59E595EC462B8BF2BED4BE738DB8">
    <w:name w:val="3C4B59E595EC462B8BF2BED4BE738DB8"/>
    <w:rsid w:val="00E463F1"/>
  </w:style>
  <w:style w:type="paragraph" w:customStyle="1" w:styleId="EF07F74C7105464D815EB53AD86634E0">
    <w:name w:val="EF07F74C7105464D815EB53AD86634E0"/>
    <w:rsid w:val="00E463F1"/>
  </w:style>
  <w:style w:type="paragraph" w:customStyle="1" w:styleId="ACA835C1730643B7BC11546D9B67EE36">
    <w:name w:val="ACA835C1730643B7BC11546D9B67EE36"/>
    <w:rsid w:val="00E463F1"/>
  </w:style>
  <w:style w:type="paragraph" w:customStyle="1" w:styleId="40E2B8CAD36443ECB22EF8199DF2209A">
    <w:name w:val="40E2B8CAD36443ECB22EF8199DF2209A"/>
    <w:rsid w:val="00EB330D"/>
  </w:style>
  <w:style w:type="paragraph" w:customStyle="1" w:styleId="B912046F180C4F3C9148FA6FB1227A1C">
    <w:name w:val="B912046F180C4F3C9148FA6FB1227A1C"/>
    <w:rsid w:val="00EB330D"/>
  </w:style>
  <w:style w:type="paragraph" w:customStyle="1" w:styleId="AA7E8650B3E24F399C108FBF59C7D469">
    <w:name w:val="AA7E8650B3E24F399C108FBF59C7D469"/>
    <w:rsid w:val="00EB330D"/>
  </w:style>
  <w:style w:type="paragraph" w:customStyle="1" w:styleId="591B346F283F4C508451137D74E8DC44">
    <w:name w:val="591B346F283F4C508451137D74E8DC44"/>
    <w:rsid w:val="00EB330D"/>
  </w:style>
  <w:style w:type="paragraph" w:customStyle="1" w:styleId="0A4B7ADD080B424CB45805D69DF94F5D">
    <w:name w:val="0A4B7ADD080B424CB45805D69DF94F5D"/>
    <w:rsid w:val="00EB330D"/>
  </w:style>
  <w:style w:type="paragraph" w:customStyle="1" w:styleId="43EF4289A5BF4D549C4BF3668EAE3F41">
    <w:name w:val="43EF4289A5BF4D549C4BF3668EAE3F41"/>
    <w:rsid w:val="00EB330D"/>
  </w:style>
  <w:style w:type="paragraph" w:customStyle="1" w:styleId="3937E28305514C45A9367123F935A4CB">
    <w:name w:val="3937E28305514C45A9367123F935A4CB"/>
    <w:rsid w:val="00EB330D"/>
  </w:style>
  <w:style w:type="paragraph" w:customStyle="1" w:styleId="F1E970484D634AA7821D412C83708551">
    <w:name w:val="F1E970484D634AA7821D412C83708551"/>
    <w:rsid w:val="00EB330D"/>
  </w:style>
  <w:style w:type="paragraph" w:customStyle="1" w:styleId="AF507F566F7C4B7580AC3DF182D1BCC4">
    <w:name w:val="AF507F566F7C4B7580AC3DF182D1BCC4"/>
    <w:rsid w:val="00EB330D"/>
  </w:style>
  <w:style w:type="paragraph" w:customStyle="1" w:styleId="0BAEEA50A0864EC186C1F694EE1F6C28">
    <w:name w:val="0BAEEA50A0864EC186C1F694EE1F6C28"/>
    <w:rsid w:val="00EB330D"/>
  </w:style>
  <w:style w:type="paragraph" w:customStyle="1" w:styleId="3462E19701834702897E77D0D5ABB517">
    <w:name w:val="3462E19701834702897E77D0D5ABB517"/>
    <w:rsid w:val="00EB330D"/>
  </w:style>
  <w:style w:type="paragraph" w:customStyle="1" w:styleId="56E10DE5549340818FACC3CC1B2E20F1">
    <w:name w:val="56E10DE5549340818FACC3CC1B2E20F1"/>
    <w:rsid w:val="00EB330D"/>
  </w:style>
  <w:style w:type="paragraph" w:customStyle="1" w:styleId="02432231608F410E818A4DC43B95B36C">
    <w:name w:val="02432231608F410E818A4DC43B95B36C"/>
    <w:rsid w:val="00EB330D"/>
  </w:style>
  <w:style w:type="paragraph" w:customStyle="1" w:styleId="2559A84A4DCB4627B0C20B566930B0C0">
    <w:name w:val="2559A84A4DCB4627B0C20B566930B0C0"/>
    <w:rsid w:val="00EB330D"/>
  </w:style>
  <w:style w:type="paragraph" w:customStyle="1" w:styleId="D97A474993B24F189AD83F6E42E4386D">
    <w:name w:val="D97A474993B24F189AD83F6E42E4386D"/>
    <w:rsid w:val="00EB330D"/>
  </w:style>
  <w:style w:type="paragraph" w:customStyle="1" w:styleId="3C34D83E63EB424D95FB493B4B78C03B">
    <w:name w:val="3C34D83E63EB424D95FB493B4B78C03B"/>
    <w:rsid w:val="00EB330D"/>
  </w:style>
  <w:style w:type="paragraph" w:customStyle="1" w:styleId="4CD0BB74F20D4712AFBAE9B3B7D24B33">
    <w:name w:val="4CD0BB74F20D4712AFBAE9B3B7D24B33"/>
    <w:rsid w:val="00EB330D"/>
  </w:style>
  <w:style w:type="paragraph" w:customStyle="1" w:styleId="3051F7F019D14B0994641FCA56EE1DAA">
    <w:name w:val="3051F7F019D14B0994641FCA56EE1DAA"/>
    <w:rsid w:val="00EB330D"/>
  </w:style>
  <w:style w:type="paragraph" w:customStyle="1" w:styleId="4B4F3D0A8A324952914B0AC53E538E2B">
    <w:name w:val="4B4F3D0A8A324952914B0AC53E538E2B"/>
    <w:rsid w:val="00EB330D"/>
  </w:style>
  <w:style w:type="paragraph" w:customStyle="1" w:styleId="51C1F09EB2D04AD3AD8C8F62D31D2023">
    <w:name w:val="51C1F09EB2D04AD3AD8C8F62D31D2023"/>
    <w:rsid w:val="00EB330D"/>
  </w:style>
  <w:style w:type="paragraph" w:customStyle="1" w:styleId="6D50B3AC471C49148C02DF7A4504C090">
    <w:name w:val="6D50B3AC471C49148C02DF7A4504C090"/>
    <w:rsid w:val="00EB330D"/>
  </w:style>
  <w:style w:type="paragraph" w:customStyle="1" w:styleId="E22FB1DD7828471BAA4F919B91A39E5A">
    <w:name w:val="E22FB1DD7828471BAA4F919B91A39E5A"/>
    <w:rsid w:val="00EB330D"/>
  </w:style>
  <w:style w:type="paragraph" w:customStyle="1" w:styleId="05DF1BE327064541957EC9232015C765">
    <w:name w:val="05DF1BE327064541957EC9232015C765"/>
    <w:rsid w:val="00EB330D"/>
  </w:style>
  <w:style w:type="paragraph" w:customStyle="1" w:styleId="BFC2ED7AFE23487A89CBD92B5541B8A2">
    <w:name w:val="BFC2ED7AFE23487A89CBD92B5541B8A2"/>
    <w:rsid w:val="00EB330D"/>
  </w:style>
  <w:style w:type="paragraph" w:customStyle="1" w:styleId="84F02900379A4316B199FAC5D2C6D285">
    <w:name w:val="84F02900379A4316B199FAC5D2C6D285"/>
    <w:rsid w:val="00EB330D"/>
  </w:style>
  <w:style w:type="paragraph" w:customStyle="1" w:styleId="ABF4193F4EFE45F08799FE000A236675">
    <w:name w:val="ABF4193F4EFE45F08799FE000A236675"/>
    <w:rsid w:val="00EB330D"/>
  </w:style>
  <w:style w:type="paragraph" w:customStyle="1" w:styleId="F3B415FD494D45C28B4389F8CCEAC97D">
    <w:name w:val="F3B415FD494D45C28B4389F8CCEAC97D"/>
    <w:rsid w:val="00EB330D"/>
  </w:style>
  <w:style w:type="paragraph" w:customStyle="1" w:styleId="AD1D3377308E4F00910A8C79DD725157">
    <w:name w:val="AD1D3377308E4F00910A8C79DD725157"/>
    <w:rsid w:val="00EB330D"/>
  </w:style>
  <w:style w:type="paragraph" w:customStyle="1" w:styleId="2746FE63481E4150BA8FBAE6154DF01D">
    <w:name w:val="2746FE63481E4150BA8FBAE6154DF01D"/>
    <w:rsid w:val="00EB330D"/>
  </w:style>
  <w:style w:type="paragraph" w:customStyle="1" w:styleId="9ECCF688A0B94B9391F4C3DF013CA92B">
    <w:name w:val="9ECCF688A0B94B9391F4C3DF013CA92B"/>
    <w:rsid w:val="00EB330D"/>
  </w:style>
  <w:style w:type="paragraph" w:customStyle="1" w:styleId="B76A556000F84FBD9602E3271FA0D237">
    <w:name w:val="B76A556000F84FBD9602E3271FA0D237"/>
    <w:rsid w:val="00EB330D"/>
  </w:style>
  <w:style w:type="paragraph" w:customStyle="1" w:styleId="8E41CC0C982345D094F8681E1DCB9ED2">
    <w:name w:val="8E41CC0C982345D094F8681E1DCB9ED2"/>
    <w:rsid w:val="00EB330D"/>
  </w:style>
  <w:style w:type="paragraph" w:customStyle="1" w:styleId="892D5647AF6A4509927F7B553531D64B">
    <w:name w:val="892D5647AF6A4509927F7B553531D64B"/>
    <w:rsid w:val="00EB330D"/>
  </w:style>
  <w:style w:type="paragraph" w:customStyle="1" w:styleId="0828AE078786473CB3DD19BCD4EC85BF">
    <w:name w:val="0828AE078786473CB3DD19BCD4EC85BF"/>
    <w:rsid w:val="00EB330D"/>
  </w:style>
  <w:style w:type="paragraph" w:customStyle="1" w:styleId="FCEA1156AC3C4E2AAF2E00E7686CA481">
    <w:name w:val="FCEA1156AC3C4E2AAF2E00E7686CA481"/>
    <w:rsid w:val="00EB330D"/>
  </w:style>
  <w:style w:type="paragraph" w:customStyle="1" w:styleId="A45D9F6CB7594A4D9ABFDDFC68F9E95C">
    <w:name w:val="A45D9F6CB7594A4D9ABFDDFC68F9E95C"/>
    <w:rsid w:val="00EB330D"/>
  </w:style>
  <w:style w:type="paragraph" w:customStyle="1" w:styleId="8A85922F2BE742F4A2E82C47FF5E485C">
    <w:name w:val="8A85922F2BE742F4A2E82C47FF5E485C"/>
    <w:rsid w:val="00EB330D"/>
  </w:style>
  <w:style w:type="paragraph" w:customStyle="1" w:styleId="FC6BFB04FFB949CEB6F47EA403B5123C">
    <w:name w:val="FC6BFB04FFB949CEB6F47EA403B5123C"/>
    <w:rsid w:val="00EB330D"/>
  </w:style>
  <w:style w:type="paragraph" w:customStyle="1" w:styleId="BE4D91942CDD4B1EB64C88E3B3089C97">
    <w:name w:val="BE4D91942CDD4B1EB64C88E3B3089C97"/>
    <w:rsid w:val="00EB330D"/>
  </w:style>
  <w:style w:type="paragraph" w:customStyle="1" w:styleId="D1F901E9496048F59F3B4DC1EDF46C6E">
    <w:name w:val="D1F901E9496048F59F3B4DC1EDF46C6E"/>
    <w:rsid w:val="00EB330D"/>
  </w:style>
  <w:style w:type="paragraph" w:customStyle="1" w:styleId="97354D14EBE9421ABE19C6B07D831048">
    <w:name w:val="97354D14EBE9421ABE19C6B07D831048"/>
    <w:rsid w:val="00EB330D"/>
  </w:style>
  <w:style w:type="paragraph" w:customStyle="1" w:styleId="9AD3CE1AC6A84BAB94A599D982ED6C7E">
    <w:name w:val="9AD3CE1AC6A84BAB94A599D982ED6C7E"/>
    <w:rsid w:val="00EB330D"/>
  </w:style>
  <w:style w:type="paragraph" w:customStyle="1" w:styleId="7D2C7EBB6D6643EDB4467768E31FA019">
    <w:name w:val="7D2C7EBB6D6643EDB4467768E31FA019"/>
    <w:rsid w:val="00EB330D"/>
  </w:style>
  <w:style w:type="paragraph" w:customStyle="1" w:styleId="0D4AA893F71D477A8D2BB1119B036B0D">
    <w:name w:val="0D4AA893F71D477A8D2BB1119B036B0D"/>
    <w:rsid w:val="00EB330D"/>
  </w:style>
  <w:style w:type="paragraph" w:customStyle="1" w:styleId="C2A660C3E6E44FD08BFB5F1B9753AA1F">
    <w:name w:val="C2A660C3E6E44FD08BFB5F1B9753AA1F"/>
    <w:rsid w:val="00EB330D"/>
  </w:style>
  <w:style w:type="paragraph" w:customStyle="1" w:styleId="ED997B9E312048C7A7BD529982124AC5">
    <w:name w:val="ED997B9E312048C7A7BD529982124AC5"/>
    <w:rsid w:val="00EB330D"/>
  </w:style>
  <w:style w:type="paragraph" w:customStyle="1" w:styleId="90174C2714DD4C31B82ACABB88EAA475">
    <w:name w:val="90174C2714DD4C31B82ACABB88EAA475"/>
    <w:rsid w:val="00EB330D"/>
  </w:style>
  <w:style w:type="paragraph" w:customStyle="1" w:styleId="14950CFCD4EA4144A9E889C20D11B690">
    <w:name w:val="14950CFCD4EA4144A9E889C20D11B690"/>
    <w:rsid w:val="00EB330D"/>
  </w:style>
  <w:style w:type="paragraph" w:customStyle="1" w:styleId="C52DFAF0B5214A5C9BB801090F601241">
    <w:name w:val="C52DFAF0B5214A5C9BB801090F601241"/>
    <w:rsid w:val="00EB330D"/>
  </w:style>
  <w:style w:type="paragraph" w:customStyle="1" w:styleId="B43E38282A624DDBA4AC1C636859870D">
    <w:name w:val="B43E38282A624DDBA4AC1C636859870D"/>
    <w:rsid w:val="00EB330D"/>
  </w:style>
  <w:style w:type="paragraph" w:customStyle="1" w:styleId="C9A0A9468F9048D68EFD7D2550170E08">
    <w:name w:val="C9A0A9468F9048D68EFD7D2550170E08"/>
    <w:rsid w:val="00EB330D"/>
  </w:style>
  <w:style w:type="paragraph" w:customStyle="1" w:styleId="400FC2B38AF24A8685429C3C5D4237F7">
    <w:name w:val="400FC2B38AF24A8685429C3C5D4237F7"/>
    <w:rsid w:val="00EB330D"/>
  </w:style>
  <w:style w:type="paragraph" w:customStyle="1" w:styleId="0E8A2D129C6949FC87F6A475211C9555">
    <w:name w:val="0E8A2D129C6949FC87F6A475211C9555"/>
    <w:rsid w:val="00EB330D"/>
  </w:style>
  <w:style w:type="paragraph" w:customStyle="1" w:styleId="423DF7D6A8284C96B7C3384EF8EBD7C1">
    <w:name w:val="423DF7D6A8284C96B7C3384EF8EBD7C1"/>
    <w:rsid w:val="00EB330D"/>
  </w:style>
  <w:style w:type="paragraph" w:customStyle="1" w:styleId="4CA10268A55D4691ABA00DECFD9CF60D">
    <w:name w:val="4CA10268A55D4691ABA00DECFD9CF60D"/>
    <w:rsid w:val="00EB330D"/>
  </w:style>
  <w:style w:type="paragraph" w:customStyle="1" w:styleId="2076C1E097E54DF18B9AAD1DBB5324B9">
    <w:name w:val="2076C1E097E54DF18B9AAD1DBB5324B9"/>
    <w:rsid w:val="00EB33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Neue Mainzer Straße, Frankfurt</CompanyAddress>
  <CompanyPhone>(Service Level Agreement)</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544FA-D99D-4C9D-A919-78133438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Leistungsbeschreibung (rotes Design)</Template>
  <TotalTime>0</TotalTime>
  <Pages>3</Pages>
  <Words>690</Words>
  <Characters>4354</Characters>
  <Application>Microsoft Office Word</Application>
  <DocSecurity>0</DocSecurity>
  <Lines>36</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&lt;Period of Performance&gt;</vt:lpstr>
      <vt:lpstr>&lt;Engagement Resources&gt;</vt:lpstr>
      <vt:lpstr>&lt;Scope of Work&gt;</vt:lpstr>
      <vt:lpstr>&lt;Deliverable Materials&gt;</vt:lpstr>
      <vt:lpstr>&lt;Contractor Responsibilities&gt;</vt:lpstr>
      <vt:lpstr>&lt;Client Responsibilities&gt;</vt:lpstr>
      <vt:lpstr>&lt;Fee Schedule&gt;</vt:lpstr>
      <vt:lpstr>&lt;Out-of-Pocket Expenses / Invoice Procedures&gt;</vt:lpstr>
      <vt:lpstr>&lt;Completion Criteria&gt;</vt:lpstr>
      <vt:lpstr>&lt;Assumptions&gt;</vt:lpstr>
      <vt:lpstr>&lt;Project Change Control Procedure&gt;</vt:lpstr>
    </vt:vector>
  </TitlesOfParts>
  <Company>Rising Finance</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Fertig</dc:creator>
  <cp:keywords>02.12.2020</cp:keywords>
  <dc:description/>
  <cp:lastModifiedBy>Lennart Fertig</cp:lastModifiedBy>
  <cp:revision>6</cp:revision>
  <dcterms:created xsi:type="dcterms:W3CDTF">2020-12-04T15:15:00Z</dcterms:created>
  <dcterms:modified xsi:type="dcterms:W3CDTF">2020-12-04T18:48:00Z</dcterms:modified>
  <cp:contentStatus>Jung Bank</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